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96"/>
          <w14:ligatures w14:val="standardContextual"/>
          <w14:cntxtAlts/>
        </w:rPr>
      </w:sdtEndPr>
      <w:sdtContent>
        <w:p w:rsidR="001F3C3C" w:rsidRDefault="001F3C3C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022"/>
          </w:tblGrid>
          <w:tr w:rsidR="001F3C3C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ítulo"/>
                  <w:id w:val="-308007970"/>
                  <w:placeholder>
                    <w:docPart w:val="7C8E7CC035AB4297810FF8CC02B4C29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F3C3C" w:rsidRDefault="00AD013A">
                    <w:pPr>
                      <w:pStyle w:val="Ttulo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Manual Técnico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ubtítulo"/>
                  <w:id w:val="758173203"/>
                  <w:placeholder>
                    <w:docPart w:val="92E7613E35AB4B1AA29562F788FF82E2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1F3C3C" w:rsidRDefault="00825C7C">
                    <w:pPr>
                      <w:pStyle w:val="Subttulo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[Escreva o subtítulo do documento]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p w:rsidR="001F3C3C" w:rsidRDefault="001F3C3C"/>
            </w:tc>
          </w:tr>
          <w:tr w:rsidR="001F3C3C">
            <w:tc>
              <w:tcPr>
                <w:tcW w:w="0" w:type="auto"/>
                <w:vAlign w:val="bottom"/>
              </w:tcPr>
              <w:sdt>
                <w:sdtPr>
                  <w:alias w:val="Síntese"/>
                  <w:id w:val="553592755"/>
                  <w:placeholder>
                    <w:docPart w:val="F7E5E8F5D2D54F80885CE8867EE72021"/>
                  </w:placeholder>
                  <w:showingPlcHdr/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1F3C3C" w:rsidRDefault="00825C7C">
                    <w:pPr>
                      <w:jc w:val="center"/>
                    </w:pPr>
                    <w:r>
                      <w:t>[Escreva a síntese do documento aqui. Normalmente, a síntese é um breve resumo do conteúdo do documento. Escreva a síntese do documento aqui. Normalmente, a síntese é um breve resumo do conteúdo do documento.]</w:t>
                    </w:r>
                  </w:p>
                </w:sdtContent>
              </w:sdt>
            </w:tc>
          </w:tr>
          <w:tr w:rsidR="001F3C3C">
            <w:tc>
              <w:tcPr>
                <w:tcW w:w="0" w:type="auto"/>
                <w:vAlign w:val="bottom"/>
              </w:tcPr>
              <w:p w:rsidR="001F3C3C" w:rsidRDefault="001F3C3C">
                <w:pPr>
                  <w:jc w:val="center"/>
                </w:pPr>
              </w:p>
            </w:tc>
          </w:tr>
        </w:tbl>
        <w:p w:rsidR="001F3C3C" w:rsidRDefault="00825C7C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96"/>
              <w14:ligatures w14:val="standardContextual"/>
              <w14:cntxtAlts/>
            </w:rPr>
            <w:br w:type="page"/>
          </w:r>
        </w:p>
      </w:sdtContent>
    </w:sdt>
    <w:sdt>
      <w:sdtPr>
        <w:alias w:val="Título"/>
        <w:id w:val="598529223"/>
        <w:placeholder>
          <w:docPart w:val="7C8E7CC035AB4297810FF8CC02B4C29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1F3C3C" w:rsidRDefault="00AD013A">
          <w:pPr>
            <w:pStyle w:val="Ttulo"/>
          </w:pPr>
          <w:r>
            <w:t>Manual Técnico</w:t>
          </w:r>
        </w:p>
      </w:sdtContent>
    </w:sdt>
    <w:p w:rsidR="001F3C3C" w:rsidRDefault="005A2F05" w:rsidP="00797DE5">
      <w:pPr>
        <w:pStyle w:val="Subttulo"/>
      </w:pPr>
      <w:sdt>
        <w:sdtPr>
          <w:alias w:val="Subtítulo"/>
          <w:id w:val="-723052804"/>
          <w:placeholder>
            <w:docPart w:val="92E7613E35AB4B1AA29562F788FF82E2"/>
          </w:placeholder>
          <w:showingPlcHdr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825C7C">
            <w:t>[Escreva o subtítulo do documento]</w:t>
          </w:r>
        </w:sdtContent>
      </w:sdt>
    </w:p>
    <w:p w:rsidR="00797DE5" w:rsidRDefault="00797DE5" w:rsidP="00797DE5"/>
    <w:p w:rsidR="00797DE5" w:rsidRDefault="00797DE5" w:rsidP="00797DE5">
      <w:r>
        <w:t>Requisitos do relatório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O Manual Técnico deverá conter o algoritmo geral e por partes devidamente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comentado; descrição dos objetos que compõem o projeto, incluindo dados e procedimentos;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identificação das limitações e opções técnicas. Deverá ser apresentada uma análise critica dos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resultados das execuções do programa onde deverá transparecer a compreensão das limitações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do projeto. Deverão usar uma análise comparativa do conjunto de execuções do programa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para cada algoritmo e cada problema, permitindo verificar o desempenho de cada algoritmo e</w:t>
      </w:r>
    </w:p>
    <w:p w:rsidR="00797DE5" w:rsidRDefault="00797DE5" w:rsidP="00797DE5">
      <w:pPr>
        <w:autoSpaceDE w:val="0"/>
        <w:autoSpaceDN w:val="0"/>
        <w:adjustRightInd w:val="0"/>
        <w:spacing w:after="0" w:line="240" w:lineRule="auto"/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das heurísticas. Deverá, por fim, apresentar a lista dos requisitos do projeto (listados neste</w:t>
      </w:r>
    </w:p>
    <w:p w:rsidR="00797DE5" w:rsidRDefault="00797DE5" w:rsidP="00797DE5">
      <w:pPr>
        <w:rPr>
          <w:rFonts w:ascii="TeXGyreHeros-Regular" w:hAnsi="TeXGyreHeros-Regular" w:cs="TeXGyreHeros-Regular"/>
        </w:rPr>
      </w:pPr>
      <w:r>
        <w:rPr>
          <w:rFonts w:ascii="TeXGyreHeros-Regular" w:hAnsi="TeXGyreHeros-Regular" w:cs="TeXGyreHeros-Regular"/>
        </w:rPr>
        <w:t>documento) que não foram implementados.</w:t>
      </w:r>
    </w:p>
    <w:p w:rsidR="00F80CCB" w:rsidRDefault="00F80CCB" w:rsidP="00797DE5">
      <w:pPr>
        <w:rPr>
          <w:rFonts w:ascii="TeXGyreHeros-Regular" w:hAnsi="TeXGyreHeros-Regular" w:cs="TeXGyreHeros-Regular"/>
        </w:rPr>
      </w:pPr>
    </w:p>
    <w:p w:rsidR="00F80CCB" w:rsidRDefault="00F80CCB" w:rsidP="00797DE5">
      <w:pPr>
        <w:rPr>
          <w:rFonts w:ascii="TeXGyreHeros-Regular" w:hAnsi="TeXGyreHeros-Regular" w:cs="TeXGyreHeros-Regular"/>
        </w:rPr>
      </w:pPr>
    </w:p>
    <w:p w:rsidR="00F80CCB" w:rsidRDefault="00F80CCB" w:rsidP="00797DE5">
      <w:pPr>
        <w:rPr>
          <w:rFonts w:ascii="TeXGyreHeros-Regular" w:hAnsi="TeXGyreHeros-Regular" w:cs="TeXGyreHeros-Regular"/>
        </w:rPr>
      </w:pPr>
    </w:p>
    <w:p w:rsidR="00F80CCB" w:rsidRDefault="0096096E" w:rsidP="0096096E">
      <w:pPr>
        <w:pStyle w:val="Cabealho1"/>
        <w:spacing w:line="360" w:lineRule="auto"/>
      </w:pPr>
      <w:r>
        <w:t>Complexidade</w:t>
      </w:r>
      <w:r w:rsidR="00CF2010">
        <w:t xml:space="preserve"> espacial</w:t>
      </w:r>
      <w:r>
        <w:t xml:space="preserve"> algorítmica</w:t>
      </w:r>
    </w:p>
    <w:tbl>
      <w:tblPr>
        <w:tblStyle w:val="TabeladeGrelha2-Destaque1"/>
        <w:tblW w:w="9960" w:type="dxa"/>
        <w:tblLook w:val="04A0" w:firstRow="1" w:lastRow="0" w:firstColumn="1" w:lastColumn="0" w:noHBand="0" w:noVBand="1"/>
      </w:tblPr>
      <w:tblGrid>
        <w:gridCol w:w="4764"/>
        <w:gridCol w:w="5196"/>
      </w:tblGrid>
      <w:tr w:rsidR="00CF2010" w:rsidTr="00CF2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CF2010" w:rsidRDefault="00CF2010" w:rsidP="00623382">
            <w:r>
              <w:t>Algoritmo</w:t>
            </w:r>
          </w:p>
        </w:tc>
        <w:tc>
          <w:tcPr>
            <w:tcW w:w="5196" w:type="dxa"/>
          </w:tcPr>
          <w:p w:rsidR="00CF2010" w:rsidRDefault="00CF2010" w:rsidP="006233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Complexidade pior caso</w:t>
            </w:r>
          </w:p>
        </w:tc>
      </w:tr>
      <w:tr w:rsidR="00CF2010" w:rsidTr="00CF2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CF2010" w:rsidRDefault="00CF2010" w:rsidP="0096096E">
            <w:proofErr w:type="spellStart"/>
            <w:r>
              <w:t>Breadth-First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</w:tc>
        <w:tc>
          <w:tcPr>
            <w:tcW w:w="5196" w:type="dxa"/>
          </w:tcPr>
          <w:p w:rsidR="00CF2010" w:rsidRDefault="00FA1362" w:rsidP="00960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O(nú</w:t>
            </w:r>
            <w:r w:rsidR="00CF2010" w:rsidRPr="00CF2010">
              <w:t>mero de nós)</w:t>
            </w:r>
          </w:p>
        </w:tc>
      </w:tr>
      <w:tr w:rsidR="00CF2010" w:rsidTr="00CF2010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CF2010" w:rsidRDefault="00CF2010" w:rsidP="0096096E">
            <w:proofErr w:type="spellStart"/>
            <w:r>
              <w:t>Depth-First</w:t>
            </w:r>
            <w:proofErr w:type="spellEnd"/>
            <w:r>
              <w:t xml:space="preserve"> </w:t>
            </w:r>
            <w:proofErr w:type="spellStart"/>
            <w:r>
              <w:t>Search</w:t>
            </w:r>
            <w:proofErr w:type="spellEnd"/>
          </w:p>
        </w:tc>
        <w:tc>
          <w:tcPr>
            <w:tcW w:w="5196" w:type="dxa"/>
          </w:tcPr>
          <w:p w:rsidR="00CF2010" w:rsidRDefault="00CF2010" w:rsidP="009609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2010">
              <w:t>O(</w:t>
            </w:r>
            <w:r w:rsidR="00FA1362">
              <w:t>nú</w:t>
            </w:r>
            <w:r w:rsidR="00FA1362" w:rsidRPr="00CF2010">
              <w:t xml:space="preserve">mero </w:t>
            </w:r>
            <w:r w:rsidRPr="00CF2010">
              <w:t>de nós)</w:t>
            </w:r>
          </w:p>
        </w:tc>
      </w:tr>
      <w:tr w:rsidR="00CF2010" w:rsidTr="00CF20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CF2010" w:rsidRDefault="00CF2010" w:rsidP="0096096E">
            <w:r>
              <w:t xml:space="preserve">A* </w:t>
            </w:r>
            <w:proofErr w:type="spellStart"/>
            <w:r>
              <w:t>Search</w:t>
            </w:r>
            <w:proofErr w:type="spellEnd"/>
          </w:p>
        </w:tc>
        <w:tc>
          <w:tcPr>
            <w:tcW w:w="5196" w:type="dxa"/>
          </w:tcPr>
          <w:p w:rsidR="00CF2010" w:rsidRDefault="00CF2010" w:rsidP="009609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2010">
              <w:t>O(</w:t>
            </w:r>
            <w:r w:rsidR="009F45BC">
              <w:t>N</w:t>
            </w:r>
            <w:r w:rsidRPr="00CF2010">
              <w:t>)</w:t>
            </w:r>
          </w:p>
        </w:tc>
      </w:tr>
      <w:tr w:rsidR="00FA1362" w:rsidTr="00CF2010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4" w:type="dxa"/>
          </w:tcPr>
          <w:p w:rsidR="00FA1362" w:rsidRDefault="00FA1362" w:rsidP="00FA1362">
            <w:r>
              <w:t xml:space="preserve">IDA* </w:t>
            </w:r>
            <w:proofErr w:type="spellStart"/>
            <w:r>
              <w:t>Search</w:t>
            </w:r>
            <w:proofErr w:type="spellEnd"/>
          </w:p>
        </w:tc>
        <w:tc>
          <w:tcPr>
            <w:tcW w:w="5196" w:type="dxa"/>
          </w:tcPr>
          <w:p w:rsidR="00FA1362" w:rsidRDefault="009F45BC" w:rsidP="00FA1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O(N</w:t>
            </w:r>
            <w:r>
              <w:rPr>
                <w:sz w:val="36"/>
                <w:vertAlign w:val="superscript"/>
              </w:rPr>
              <w:t>2</w:t>
            </w:r>
            <w:r w:rsidR="00FA1362" w:rsidRPr="00CF2010">
              <w:t>)</w:t>
            </w:r>
          </w:p>
        </w:tc>
      </w:tr>
    </w:tbl>
    <w:p w:rsidR="0096096E" w:rsidRPr="0096096E" w:rsidRDefault="009F45BC" w:rsidP="0096096E">
      <w:r>
        <w:t xml:space="preserve">*N – número de nós </w:t>
      </w:r>
    </w:p>
    <w:p w:rsidR="00F80CCB" w:rsidRDefault="00C5056A" w:rsidP="00797DE5">
      <w:pPr>
        <w:rPr>
          <w:rFonts w:cs="TeXGyreHeros-Regular"/>
          <w:b/>
        </w:rPr>
      </w:pPr>
      <w:proofErr w:type="spellStart"/>
      <w:r w:rsidRPr="00C5056A">
        <w:rPr>
          <w:rFonts w:cs="TeXGyreHeros-Regular"/>
          <w:b/>
        </w:rPr>
        <w:t>Breadth-First</w:t>
      </w:r>
      <w:proofErr w:type="spellEnd"/>
      <w:r w:rsidRPr="00C5056A">
        <w:rPr>
          <w:rFonts w:cs="TeXGyreHeros-Regular"/>
          <w:b/>
        </w:rPr>
        <w:t xml:space="preserve"> </w:t>
      </w:r>
      <w:proofErr w:type="spellStart"/>
      <w:r w:rsidRPr="00C5056A">
        <w:rPr>
          <w:rFonts w:cs="TeXGyreHeros-Regular"/>
          <w:b/>
        </w:rPr>
        <w:t>Search</w:t>
      </w:r>
      <w:proofErr w:type="spellEnd"/>
    </w:p>
    <w:p w:rsidR="009F45BC" w:rsidRPr="009F45BC" w:rsidRDefault="009F45BC" w:rsidP="00797DE5">
      <w:pPr>
        <w:rPr>
          <w:rFonts w:cs="TeXGyreHeros-Regular"/>
        </w:rPr>
      </w:pPr>
      <w:proofErr w:type="spellStart"/>
      <w:r w:rsidRPr="009F45BC">
        <w:rPr>
          <w:rFonts w:cs="TeXGyreHeros-Regular"/>
        </w:rPr>
        <w:t>Breadth-First</w:t>
      </w:r>
      <w:proofErr w:type="spellEnd"/>
      <w:r w:rsidRPr="009F45BC">
        <w:rPr>
          <w:rFonts w:cs="TeXGyreHeros-Regular"/>
        </w:rPr>
        <w:t xml:space="preserve"> </w:t>
      </w:r>
      <w:proofErr w:type="spellStart"/>
      <w:r w:rsidRPr="009F45BC">
        <w:rPr>
          <w:rFonts w:cs="TeXGyreHeros-Regular"/>
        </w:rPr>
        <w:t>search</w:t>
      </w:r>
      <w:proofErr w:type="spellEnd"/>
      <w:r w:rsidRPr="009F45BC">
        <w:rPr>
          <w:rFonts w:cs="TeXGyreHeros-Regular"/>
        </w:rPr>
        <w:t xml:space="preserve"> é como atravessar uma árvore onde cada nó é um estado que pode ser um potencial candidato para a solução. Ele expande nós da raiz da árvore e, em seguida, gera um nível da árvore de cada vez até encontrar uma solução. Em cada iteração, o nó na cabeça da fila é removido e, em seguida, expandido. Os nós filhos gerados são então adicionados à cauda da fila.</w:t>
      </w:r>
    </w:p>
    <w:p w:rsidR="00C5056A" w:rsidRDefault="00C5056A" w:rsidP="00797DE5">
      <w:pPr>
        <w:rPr>
          <w:rFonts w:cs="TeXGyreHeros-Regular"/>
        </w:rPr>
      </w:pPr>
      <w:r>
        <w:rPr>
          <w:rFonts w:cs="TeXGyreHeros-Regular"/>
        </w:rPr>
        <w:t>Vantagens:</w:t>
      </w:r>
    </w:p>
    <w:p w:rsidR="00C5056A" w:rsidRDefault="00C5056A" w:rsidP="00C5056A">
      <w:pPr>
        <w:pStyle w:val="PargrafodaLista"/>
        <w:numPr>
          <w:ilvl w:val="0"/>
          <w:numId w:val="1"/>
        </w:numPr>
        <w:rPr>
          <w:rFonts w:cs="TeXGyreHeros-Regular"/>
        </w:rPr>
      </w:pPr>
      <w:r w:rsidRPr="00C5056A">
        <w:rPr>
          <w:rFonts w:cs="TeXGyreHeros-Regular"/>
        </w:rPr>
        <w:t>Se houver uma solução, BFS definitivamente vai descobrir.</w:t>
      </w:r>
    </w:p>
    <w:p w:rsidR="00C5056A" w:rsidRPr="00C5056A" w:rsidRDefault="00C5056A" w:rsidP="00797DE5">
      <w:pPr>
        <w:pStyle w:val="PargrafodaLista"/>
        <w:numPr>
          <w:ilvl w:val="0"/>
          <w:numId w:val="1"/>
        </w:numPr>
        <w:rPr>
          <w:rFonts w:cs="TeXGyreHeros-Regular"/>
        </w:rPr>
      </w:pPr>
      <w:r w:rsidRPr="00C5056A">
        <w:rPr>
          <w:rFonts w:cs="TeXGyreHeros-Regular"/>
        </w:rPr>
        <w:t>Se houver mais de uma solução, então BFS pode encontrar o mínimo que requer menos número de etapas.</w:t>
      </w:r>
    </w:p>
    <w:p w:rsidR="00C5056A" w:rsidRDefault="00C5056A" w:rsidP="00797DE5">
      <w:pPr>
        <w:rPr>
          <w:rFonts w:cs="TeXGyreHeros-Regular"/>
        </w:rPr>
      </w:pPr>
      <w:r>
        <w:rPr>
          <w:rFonts w:cs="TeXGyreHeros-Regular"/>
        </w:rPr>
        <w:t>Desvantagens:</w:t>
      </w:r>
    </w:p>
    <w:p w:rsidR="00C5056A" w:rsidRDefault="00C5056A" w:rsidP="00C5056A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lastRenderedPageBreak/>
        <w:t>Necessita de muita memória.</w:t>
      </w:r>
    </w:p>
    <w:p w:rsidR="00C5056A" w:rsidRDefault="00C5056A" w:rsidP="00C5056A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Se a solução estiver muito longe da raiz vai demorar muito tempo.</w:t>
      </w:r>
    </w:p>
    <w:p w:rsidR="00C5056A" w:rsidRDefault="00C5056A" w:rsidP="00C5056A">
      <w:pPr>
        <w:rPr>
          <w:rFonts w:cs="TeXGyreHeros-Regular"/>
        </w:rPr>
      </w:pPr>
    </w:p>
    <w:p w:rsidR="00C5056A" w:rsidRDefault="00C5056A" w:rsidP="00C5056A">
      <w:pPr>
        <w:rPr>
          <w:rFonts w:cs="TeXGyreHeros-Regular"/>
        </w:rPr>
      </w:pPr>
    </w:p>
    <w:p w:rsidR="00C5056A" w:rsidRDefault="00C5056A" w:rsidP="00C5056A">
      <w:pPr>
        <w:rPr>
          <w:rFonts w:cs="TeXGyreHeros-Regular"/>
          <w:b/>
        </w:rPr>
      </w:pPr>
      <w:proofErr w:type="spellStart"/>
      <w:r>
        <w:rPr>
          <w:rFonts w:cs="TeXGyreHeros-Regular"/>
          <w:b/>
        </w:rPr>
        <w:t>Dep</w:t>
      </w:r>
      <w:r w:rsidRPr="00C5056A">
        <w:rPr>
          <w:rFonts w:cs="TeXGyreHeros-Regular"/>
          <w:b/>
        </w:rPr>
        <w:t>th-First</w:t>
      </w:r>
      <w:proofErr w:type="spellEnd"/>
      <w:r w:rsidRPr="00C5056A">
        <w:rPr>
          <w:rFonts w:cs="TeXGyreHeros-Regular"/>
          <w:b/>
        </w:rPr>
        <w:t xml:space="preserve"> </w:t>
      </w:r>
      <w:proofErr w:type="spellStart"/>
      <w:r w:rsidRPr="00C5056A">
        <w:rPr>
          <w:rFonts w:cs="TeXGyreHeros-Regular"/>
          <w:b/>
        </w:rPr>
        <w:t>Search</w:t>
      </w:r>
      <w:proofErr w:type="spellEnd"/>
    </w:p>
    <w:p w:rsidR="000031FB" w:rsidRPr="009F45BC" w:rsidRDefault="000031FB" w:rsidP="000031FB">
      <w:pPr>
        <w:rPr>
          <w:rFonts w:cs="TeXGyreHeros-Regular"/>
        </w:rPr>
      </w:pPr>
      <w:proofErr w:type="spellStart"/>
      <w:r>
        <w:rPr>
          <w:rFonts w:cs="TeXGyreHeros-Regular"/>
        </w:rPr>
        <w:t>Dep</w:t>
      </w:r>
      <w:r w:rsidRPr="009F45BC">
        <w:rPr>
          <w:rFonts w:cs="TeXGyreHeros-Regular"/>
        </w:rPr>
        <w:t>th-First</w:t>
      </w:r>
      <w:proofErr w:type="spellEnd"/>
      <w:r w:rsidRPr="009F45BC">
        <w:rPr>
          <w:rFonts w:cs="TeXGyreHeros-Regular"/>
        </w:rPr>
        <w:t xml:space="preserve"> </w:t>
      </w:r>
      <w:proofErr w:type="spellStart"/>
      <w:r w:rsidRPr="009F45BC">
        <w:rPr>
          <w:rFonts w:cs="TeXGyreHeros-Regular"/>
        </w:rPr>
        <w:t>search</w:t>
      </w:r>
      <w:proofErr w:type="spellEnd"/>
      <w:r w:rsidRPr="009F45BC">
        <w:rPr>
          <w:rFonts w:cs="TeXGyreHeros-Regular"/>
        </w:rPr>
        <w:t xml:space="preserve"> é como atravessar </w:t>
      </w:r>
      <w:r>
        <w:rPr>
          <w:rFonts w:cs="TeXGyreHeros-Regular"/>
        </w:rPr>
        <w:t xml:space="preserve">cada ramo </w:t>
      </w:r>
      <w:r w:rsidRPr="009F45BC">
        <w:rPr>
          <w:rFonts w:cs="TeXGyreHeros-Regular"/>
        </w:rPr>
        <w:t xml:space="preserve">uma árvore onde cada nó é um estado que pode ser um potencial candidato para a solução. Em cada iteração, o nó na cabeça da fila é removido e, em seguida, expandido. Os nós filhos gerados são então adicionados à </w:t>
      </w:r>
      <w:r>
        <w:rPr>
          <w:rFonts w:cs="TeXGyreHeros-Regular"/>
        </w:rPr>
        <w:t>cabeça</w:t>
      </w:r>
      <w:r w:rsidRPr="009F45BC">
        <w:rPr>
          <w:rFonts w:cs="TeXGyreHeros-Regular"/>
        </w:rPr>
        <w:t xml:space="preserve"> da fila.</w:t>
      </w:r>
    </w:p>
    <w:p w:rsidR="009F45BC" w:rsidRDefault="009F45BC" w:rsidP="00C5056A">
      <w:pPr>
        <w:rPr>
          <w:rFonts w:cs="TeXGyreHeros-Regular"/>
        </w:rPr>
      </w:pPr>
    </w:p>
    <w:p w:rsidR="00C5056A" w:rsidRDefault="00C5056A" w:rsidP="00C5056A">
      <w:pPr>
        <w:rPr>
          <w:rFonts w:cs="TeXGyreHeros-Regular"/>
        </w:rPr>
      </w:pPr>
      <w:r>
        <w:rPr>
          <w:rFonts w:cs="TeXGyreHeros-Regular"/>
        </w:rPr>
        <w:t>Vantagens:</w:t>
      </w:r>
    </w:p>
    <w:p w:rsidR="00C5056A" w:rsidRDefault="003F3B94" w:rsidP="00C5056A">
      <w:pPr>
        <w:pStyle w:val="PargrafodaLista"/>
        <w:numPr>
          <w:ilvl w:val="0"/>
          <w:numId w:val="1"/>
        </w:numPr>
        <w:rPr>
          <w:rFonts w:cs="TeXGyreHeros-Regular"/>
        </w:rPr>
      </w:pPr>
      <w:r>
        <w:rPr>
          <w:rFonts w:cs="TeXGyreHeros-Regular"/>
        </w:rPr>
        <w:t>Requisito de memória é mais linear face ao grafo de pesquisa</w:t>
      </w:r>
    </w:p>
    <w:p w:rsidR="00C5056A" w:rsidRPr="003F3B94" w:rsidRDefault="003F3B94" w:rsidP="003F3B94">
      <w:pPr>
        <w:pStyle w:val="PargrafodaLista"/>
        <w:numPr>
          <w:ilvl w:val="0"/>
          <w:numId w:val="1"/>
        </w:numPr>
        <w:rPr>
          <w:rFonts w:cs="TeXGyreHeros-Regular"/>
        </w:rPr>
      </w:pPr>
      <w:r>
        <w:rPr>
          <w:rFonts w:cs="TeXGyreHeros-Regular"/>
        </w:rPr>
        <w:t>Encontra a solução sem ter de explorar muito a á</w:t>
      </w:r>
      <w:r w:rsidRPr="003F3B94">
        <w:rPr>
          <w:rFonts w:cs="TeXGyreHeros-Regular"/>
        </w:rPr>
        <w:t xml:space="preserve">rvore (contanto com grandes valores de profundidade) </w:t>
      </w:r>
      <w:r>
        <w:rPr>
          <w:rFonts w:cs="TeXGyreHeros-Regular"/>
        </w:rPr>
        <w:t>precisando de pouco tempo e espaço.</w:t>
      </w:r>
    </w:p>
    <w:p w:rsidR="00C5056A" w:rsidRDefault="00C5056A" w:rsidP="00C5056A">
      <w:pPr>
        <w:rPr>
          <w:rFonts w:cs="TeXGyreHeros-Regular"/>
        </w:rPr>
      </w:pPr>
      <w:r>
        <w:rPr>
          <w:rFonts w:cs="TeXGyreHeros-Regular"/>
        </w:rPr>
        <w:t>Desvantagens:</w:t>
      </w:r>
    </w:p>
    <w:p w:rsidR="00C5056A" w:rsidRDefault="003F3B94" w:rsidP="00C5056A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Não garante que encontra a solução de menor custo</w:t>
      </w:r>
    </w:p>
    <w:p w:rsidR="003F3B94" w:rsidRDefault="003F3B94" w:rsidP="003F3B94">
      <w:pPr>
        <w:ind w:left="360"/>
        <w:rPr>
          <w:rFonts w:cs="TeXGyreHeros-Regular"/>
        </w:rPr>
      </w:pPr>
    </w:p>
    <w:p w:rsidR="009F45BC" w:rsidRDefault="009F45BC" w:rsidP="003F3B94">
      <w:pPr>
        <w:ind w:left="360"/>
        <w:rPr>
          <w:rFonts w:cs="TeXGyreHeros-Regular"/>
        </w:rPr>
      </w:pPr>
    </w:p>
    <w:p w:rsidR="003F3B94" w:rsidRDefault="003F3B94" w:rsidP="003F3B94">
      <w:pPr>
        <w:rPr>
          <w:rFonts w:cs="TeXGyreHeros-Regular"/>
          <w:b/>
        </w:rPr>
      </w:pPr>
      <w:r>
        <w:rPr>
          <w:rFonts w:cs="TeXGyreHeros-Regular"/>
          <w:b/>
        </w:rPr>
        <w:t xml:space="preserve">A* </w:t>
      </w:r>
      <w:r w:rsidRPr="00C5056A">
        <w:rPr>
          <w:rFonts w:cs="TeXGyreHeros-Regular"/>
          <w:b/>
        </w:rPr>
        <w:t xml:space="preserve"> </w:t>
      </w:r>
      <w:proofErr w:type="spellStart"/>
      <w:r w:rsidRPr="00C5056A">
        <w:rPr>
          <w:rFonts w:cs="TeXGyreHeros-Regular"/>
          <w:b/>
        </w:rPr>
        <w:t>Search</w:t>
      </w:r>
      <w:proofErr w:type="spellEnd"/>
    </w:p>
    <w:p w:rsidR="000031FB" w:rsidRPr="000031FB" w:rsidRDefault="000031FB" w:rsidP="000031FB">
      <w:pPr>
        <w:rPr>
          <w:rFonts w:cs="TeXGyreHeros-Regular"/>
          <w:lang w:val="en-US"/>
        </w:rPr>
      </w:pPr>
      <w:r>
        <w:rPr>
          <w:rFonts w:cs="TeXGyreHeros-Regular"/>
        </w:rPr>
        <w:t>Esta consiste</w:t>
      </w:r>
      <w:r w:rsidRPr="000031FB">
        <w:rPr>
          <w:rFonts w:cs="TeXGyreHeros-Regular"/>
        </w:rPr>
        <w:t xml:space="preserve"> em </w:t>
      </w:r>
      <w:r w:rsidRPr="000031FB">
        <w:rPr>
          <w:rFonts w:cs="TeXGyreHeros-Regular"/>
          <w:b/>
          <w:bCs/>
        </w:rPr>
        <w:t>f(n)=g(n)+h(n)</w:t>
      </w:r>
      <w:r w:rsidRPr="000031FB">
        <w:rPr>
          <w:rFonts w:cs="TeXGyreHeros-Regular"/>
        </w:rPr>
        <w:t xml:space="preserve"> em que g(n) é o custo do nó n </w:t>
      </w:r>
      <w:r>
        <w:rPr>
          <w:rFonts w:cs="TeXGyreHeros-Regular"/>
        </w:rPr>
        <w:t>e h(n) é o seu valor heurístico (custo estimado)</w:t>
      </w:r>
      <w:r w:rsidRPr="000031FB">
        <w:rPr>
          <w:rFonts w:cs="TeXGyreHeros-Regular"/>
        </w:rPr>
        <w:t>.</w:t>
      </w:r>
      <w:r>
        <w:rPr>
          <w:rFonts w:cs="TeXGyreHeros-Regular"/>
        </w:rPr>
        <w:t xml:space="preserve"> </w:t>
      </w:r>
      <w:r w:rsidRPr="009F45BC">
        <w:rPr>
          <w:rFonts w:cs="TeXGyreHeros-Regular"/>
        </w:rPr>
        <w:t xml:space="preserve">Em cada iteração, o nó na cabeça da fila é removido e, em seguida, expandido. Os nós filhos gerados são então adicionados </w:t>
      </w:r>
      <w:r>
        <w:rPr>
          <w:rFonts w:cs="TeXGyreHeros-Regular"/>
        </w:rPr>
        <w:t>ordenadamente pelo custo à</w:t>
      </w:r>
      <w:r w:rsidRPr="009F45BC">
        <w:rPr>
          <w:rFonts w:cs="TeXGyreHeros-Regular"/>
        </w:rPr>
        <w:t xml:space="preserve"> fila.</w:t>
      </w:r>
    </w:p>
    <w:p w:rsidR="000031FB" w:rsidRDefault="000031FB" w:rsidP="003F3B94">
      <w:pPr>
        <w:rPr>
          <w:rFonts w:cs="TeXGyreHeros-Regular"/>
        </w:rPr>
      </w:pPr>
    </w:p>
    <w:p w:rsidR="003F3B94" w:rsidRDefault="003F3B94" w:rsidP="003F3B94">
      <w:pPr>
        <w:rPr>
          <w:rFonts w:cs="TeXGyreHeros-Regular"/>
        </w:rPr>
      </w:pPr>
      <w:r>
        <w:rPr>
          <w:rFonts w:cs="TeXGyreHeros-Regular"/>
        </w:rPr>
        <w:t>Vantagens:</w:t>
      </w:r>
    </w:p>
    <w:p w:rsidR="003F3B94" w:rsidRDefault="003F3B94" w:rsidP="003F3B94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Dá um opimo caminho para um objetivo se a heurística for admissível</w:t>
      </w:r>
    </w:p>
    <w:p w:rsidR="003F3B94" w:rsidRPr="003F3B94" w:rsidRDefault="003F3B94" w:rsidP="003F3B94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 xml:space="preserve">Expande o menor número possível de nós </w:t>
      </w:r>
    </w:p>
    <w:p w:rsidR="003F3B94" w:rsidRDefault="003F3B94" w:rsidP="003F3B94">
      <w:pPr>
        <w:rPr>
          <w:rFonts w:cs="TeXGyreHeros-Regular"/>
        </w:rPr>
      </w:pPr>
      <w:r>
        <w:rPr>
          <w:rFonts w:cs="TeXGyreHeros-Regular"/>
        </w:rPr>
        <w:t>Desvantagens:</w:t>
      </w:r>
    </w:p>
    <w:p w:rsidR="003F3B94" w:rsidRDefault="003F3B94" w:rsidP="003F3B94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Requer muito espaço</w:t>
      </w:r>
    </w:p>
    <w:p w:rsidR="003F3B94" w:rsidRDefault="009F45BC" w:rsidP="003F3B94">
      <w:pPr>
        <w:pStyle w:val="PargrafodaLista"/>
        <w:numPr>
          <w:ilvl w:val="0"/>
          <w:numId w:val="2"/>
        </w:numPr>
        <w:rPr>
          <w:rFonts w:cs="TeXGyreHeros-Regular"/>
        </w:rPr>
      </w:pPr>
      <w:r>
        <w:rPr>
          <w:rFonts w:cs="TeXGyreHeros-Regular"/>
        </w:rPr>
        <w:t>Requer um calculo adicional para calcular o h*</w:t>
      </w:r>
    </w:p>
    <w:p w:rsidR="000031FB" w:rsidRDefault="000031FB" w:rsidP="000031FB">
      <w:pPr>
        <w:rPr>
          <w:rFonts w:cs="TeXGyreHeros-Regular"/>
        </w:rPr>
      </w:pPr>
    </w:p>
    <w:p w:rsidR="000031FB" w:rsidRPr="000031FB" w:rsidRDefault="000031FB" w:rsidP="000031FB">
      <w:pPr>
        <w:rPr>
          <w:rFonts w:cs="TeXGyreHeros-Regular"/>
        </w:rPr>
      </w:pPr>
    </w:p>
    <w:p w:rsidR="009F45BC" w:rsidRDefault="009F45BC" w:rsidP="009F45BC">
      <w:pPr>
        <w:rPr>
          <w:rFonts w:cs="TeXGyreHeros-Regular"/>
          <w:b/>
        </w:rPr>
      </w:pPr>
      <w:r>
        <w:rPr>
          <w:rFonts w:cs="TeXGyreHeros-Regular"/>
          <w:b/>
        </w:rPr>
        <w:lastRenderedPageBreak/>
        <w:t>IDA*</w:t>
      </w:r>
      <w:r w:rsidRPr="00C5056A">
        <w:rPr>
          <w:rFonts w:cs="TeXGyreHeros-Regular"/>
          <w:b/>
        </w:rPr>
        <w:t xml:space="preserve"> </w:t>
      </w:r>
      <w:proofErr w:type="spellStart"/>
      <w:r w:rsidRPr="00C5056A">
        <w:rPr>
          <w:rFonts w:cs="TeXGyreHeros-Regular"/>
          <w:b/>
        </w:rPr>
        <w:t>Search</w:t>
      </w:r>
      <w:proofErr w:type="spellEnd"/>
    </w:p>
    <w:p w:rsidR="000031FB" w:rsidRPr="000031FB" w:rsidRDefault="000031FB" w:rsidP="000031FB">
      <w:pPr>
        <w:rPr>
          <w:rFonts w:cs="TeXGyreHeros-Regular"/>
        </w:rPr>
      </w:pPr>
      <w:r>
        <w:rPr>
          <w:rFonts w:cs="TeXGyreHeros-Regular"/>
        </w:rPr>
        <w:t xml:space="preserve">Consiste em aplicar uma série de vezes o método de procura em profundidade com limiares de profundidade variáveis, em que o limite é dado em termos do </w:t>
      </w:r>
      <w:r w:rsidRPr="000031FB">
        <w:rPr>
          <w:rFonts w:cs="TeXGyreHeros-Regular"/>
          <w:b/>
        </w:rPr>
        <w:t>f</w:t>
      </w:r>
      <w:r>
        <w:rPr>
          <w:rFonts w:cs="TeXGyreHeros-Regular"/>
          <w:b/>
        </w:rPr>
        <w:t xml:space="preserve">. </w:t>
      </w:r>
      <w:r w:rsidRPr="000031FB">
        <w:rPr>
          <w:rFonts w:cs="TeXGyreHeros-Regular"/>
        </w:rPr>
        <w:t>Na primeira pesquisa o limiar L é dado por f’(n0) = g(n0) + h’(n0) = h’(n0), em que n0 é o nó inicial.</w:t>
      </w:r>
      <w:r>
        <w:rPr>
          <w:rFonts w:cs="TeXGyreHeros-Regular"/>
        </w:rPr>
        <w:t xml:space="preserve"> Só se expande nós com f’(n) &lt;= L. Se a solução não for encontrada, passa-se a usar novo limiar tal que L1 = min (f(n)) em que F(n) é o conjunto de nós visitados por expandir.</w:t>
      </w:r>
    </w:p>
    <w:p w:rsidR="000031FB" w:rsidRPr="000031FB" w:rsidRDefault="000031FB" w:rsidP="009F45BC">
      <w:pPr>
        <w:rPr>
          <w:rFonts w:cs="TeXGyreHeros-Regular"/>
        </w:rPr>
      </w:pPr>
    </w:p>
    <w:p w:rsidR="009F45BC" w:rsidRDefault="009F45BC" w:rsidP="009F45BC">
      <w:pPr>
        <w:rPr>
          <w:rFonts w:cs="TeXGyreHeros-Regular"/>
        </w:rPr>
      </w:pPr>
      <w:r>
        <w:rPr>
          <w:rFonts w:cs="TeXGyreHeros-Regular"/>
        </w:rPr>
        <w:t>Vantagens:</w:t>
      </w:r>
    </w:p>
    <w:p w:rsidR="009F45BC" w:rsidRDefault="009F45BC" w:rsidP="009F45BC">
      <w:pPr>
        <w:pStyle w:val="PargrafodaLista"/>
        <w:numPr>
          <w:ilvl w:val="0"/>
          <w:numId w:val="1"/>
        </w:numPr>
        <w:rPr>
          <w:rFonts w:cs="TeXGyreHeros-Regular"/>
        </w:rPr>
      </w:pPr>
      <w:r>
        <w:rPr>
          <w:rFonts w:cs="TeXGyreHeros-Regular"/>
        </w:rPr>
        <w:t xml:space="preserve">Requisito de memória é mais linear </w:t>
      </w:r>
    </w:p>
    <w:p w:rsidR="009F45BC" w:rsidRDefault="009F45BC" w:rsidP="009F45BC">
      <w:pPr>
        <w:pStyle w:val="PargrafodaLista"/>
        <w:numPr>
          <w:ilvl w:val="0"/>
          <w:numId w:val="1"/>
        </w:numPr>
        <w:rPr>
          <w:rFonts w:cs="TeXGyreHeros-Regular"/>
        </w:rPr>
      </w:pPr>
      <w:r>
        <w:rPr>
          <w:rFonts w:cs="TeXGyreHeros-Regular"/>
        </w:rPr>
        <w:t>Dá um opimo caminho para um objetivo se a heurística for admissível</w:t>
      </w:r>
    </w:p>
    <w:p w:rsidR="009F45BC" w:rsidRDefault="009F45BC" w:rsidP="009F45BC">
      <w:pPr>
        <w:rPr>
          <w:rFonts w:cs="TeXGyreHeros-Regular"/>
        </w:rPr>
      </w:pPr>
      <w:r>
        <w:rPr>
          <w:rFonts w:cs="TeXGyreHeros-Regular"/>
        </w:rPr>
        <w:t>Desvantagens:</w:t>
      </w:r>
    </w:p>
    <w:p w:rsidR="0058545B" w:rsidRPr="00980BD1" w:rsidRDefault="000031FB" w:rsidP="0058545B">
      <w:pPr>
        <w:numPr>
          <w:ilvl w:val="0"/>
          <w:numId w:val="3"/>
        </w:numPr>
        <w:rPr>
          <w:rFonts w:eastAsiaTheme="minorHAnsi" w:cs="TeXGyreHeros-Regular"/>
          <w:sz w:val="21"/>
          <w:lang w:val="en-US"/>
        </w:rPr>
      </w:pPr>
      <w:r w:rsidRPr="009F45BC">
        <w:rPr>
          <w:rFonts w:eastAsiaTheme="minorHAnsi" w:cs="TeXGyreHeros-Regular"/>
          <w:sz w:val="21"/>
        </w:rPr>
        <w:t>Neste caso, sendo a solução dada por uma sequência de N nós o A* explora O(N) enquanto o IDA* requer 1+2+...+N ou seja O(N</w:t>
      </w:r>
      <w:r w:rsidRPr="009F45BC">
        <w:rPr>
          <w:rFonts w:eastAsiaTheme="minorHAnsi" w:cs="TeXGyreHeros-Regular"/>
          <w:sz w:val="21"/>
          <w:vertAlign w:val="superscript"/>
        </w:rPr>
        <w:t>2</w:t>
      </w:r>
      <w:r w:rsidRPr="009F45BC">
        <w:rPr>
          <w:rFonts w:eastAsiaTheme="minorHAnsi" w:cs="TeXGyreHeros-Regular"/>
          <w:sz w:val="21"/>
        </w:rPr>
        <w:t>).</w:t>
      </w:r>
    </w:p>
    <w:p w:rsidR="0096096E" w:rsidRDefault="0096096E" w:rsidP="00797DE5">
      <w:pPr>
        <w:rPr>
          <w:rFonts w:ascii="TeXGyreHeros-Regular" w:hAnsi="TeXGyreHeros-Regular" w:cs="TeXGyreHeros-Regular"/>
        </w:rPr>
      </w:pPr>
    </w:p>
    <w:p w:rsidR="00F80CCB" w:rsidRDefault="00F80CCB" w:rsidP="00F80CCB">
      <w:pPr>
        <w:pStyle w:val="Cabealho1"/>
      </w:pPr>
      <w:r>
        <w:t>Estudo comparativo</w:t>
      </w:r>
    </w:p>
    <w:p w:rsidR="00F62B3D" w:rsidRPr="00F62B3D" w:rsidRDefault="00F62B3D" w:rsidP="00F62B3D">
      <w:r>
        <w:t>Nesta parte do documento é apresentado um estudo comparativo entre os algoritmos utilizados na resolução dos tabuleiros do enunciado.</w:t>
      </w:r>
    </w:p>
    <w:tbl>
      <w:tblPr>
        <w:tblStyle w:val="TabeladeGrelha4-Destaque6"/>
        <w:tblW w:w="10367" w:type="dxa"/>
        <w:tblLook w:val="04A0" w:firstRow="1" w:lastRow="0" w:firstColumn="1" w:lastColumn="0" w:noHBand="0" w:noVBand="1"/>
      </w:tblPr>
      <w:tblGrid>
        <w:gridCol w:w="936"/>
        <w:gridCol w:w="1235"/>
        <w:gridCol w:w="986"/>
        <w:gridCol w:w="907"/>
        <w:gridCol w:w="879"/>
        <w:gridCol w:w="982"/>
        <w:gridCol w:w="1268"/>
        <w:gridCol w:w="1028"/>
        <w:gridCol w:w="1005"/>
        <w:gridCol w:w="1141"/>
      </w:tblGrid>
      <w:tr w:rsidR="0091599E" w:rsidRPr="005569F3" w:rsidTr="006E7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</w:tcPr>
          <w:p w:rsidR="007853A0" w:rsidRPr="005569F3" w:rsidRDefault="007853A0" w:rsidP="007853A0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Tabuleiro</w:t>
            </w:r>
          </w:p>
        </w:tc>
        <w:tc>
          <w:tcPr>
            <w:tcW w:w="1235" w:type="dxa"/>
          </w:tcPr>
          <w:p w:rsidR="007853A0" w:rsidRPr="005569F3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Heurística</w:t>
            </w:r>
          </w:p>
        </w:tc>
        <w:tc>
          <w:tcPr>
            <w:tcW w:w="986" w:type="dxa"/>
          </w:tcPr>
          <w:p w:rsidR="007853A0" w:rsidRPr="005569F3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Algoritmo</w:t>
            </w:r>
          </w:p>
        </w:tc>
        <w:tc>
          <w:tcPr>
            <w:tcW w:w="907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Tempo</w:t>
            </w:r>
          </w:p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em segundos</w:t>
            </w:r>
          </w:p>
        </w:tc>
        <w:tc>
          <w:tcPr>
            <w:tcW w:w="879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Nós gerados</w:t>
            </w:r>
          </w:p>
        </w:tc>
        <w:tc>
          <w:tcPr>
            <w:tcW w:w="982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Nós expandidos</w:t>
            </w:r>
          </w:p>
        </w:tc>
        <w:tc>
          <w:tcPr>
            <w:tcW w:w="1268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Profundidade</w:t>
            </w:r>
          </w:p>
        </w:tc>
        <w:tc>
          <w:tcPr>
            <w:tcW w:w="1028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1599E">
              <w:rPr>
                <w:rFonts w:ascii="Calibri" w:hAnsi="Calibri" w:cs="Calibri"/>
                <w:sz w:val="16"/>
                <w:szCs w:val="16"/>
              </w:rPr>
              <w:t>Penetrância</w:t>
            </w:r>
            <w:proofErr w:type="spellEnd"/>
          </w:p>
        </w:tc>
        <w:tc>
          <w:tcPr>
            <w:tcW w:w="1005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Fator de ramificação (margem 0.5 erro)</w:t>
            </w:r>
          </w:p>
        </w:tc>
        <w:tc>
          <w:tcPr>
            <w:tcW w:w="1141" w:type="dxa"/>
          </w:tcPr>
          <w:p w:rsidR="007853A0" w:rsidRPr="0091599E" w:rsidRDefault="007853A0" w:rsidP="007853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16"/>
                <w:szCs w:val="16"/>
              </w:rPr>
            </w:pPr>
            <w:r w:rsidRPr="0091599E">
              <w:rPr>
                <w:rFonts w:ascii="Calibri" w:hAnsi="Calibri" w:cs="Calibri"/>
                <w:sz w:val="16"/>
                <w:szCs w:val="16"/>
              </w:rPr>
              <w:t>Profundidade máxima</w:t>
            </w:r>
          </w:p>
        </w:tc>
      </w:tr>
      <w:tr w:rsidR="0091599E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7853A0" w:rsidRPr="005569F3" w:rsidRDefault="00994DB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914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0.0022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29.7340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1599E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7853A0" w:rsidRPr="005569F3" w:rsidRDefault="00994DB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0.0690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2.0593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1599E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7853A0" w:rsidRPr="005569F3" w:rsidRDefault="00994DB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0.0645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5.0859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1599E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7853A0" w:rsidRPr="005569F3" w:rsidRDefault="007853A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7853A0" w:rsidRPr="005569F3" w:rsidRDefault="00994DB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0.0426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6.3799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7853A0" w:rsidRPr="005569F3" w:rsidRDefault="00FA4820" w:rsidP="009159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0.0645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5.0859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0.0426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6E7227" w:rsidRPr="005569F3" w:rsidRDefault="0098212B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6.3799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982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0.0065</w:t>
            </w:r>
          </w:p>
        </w:tc>
        <w:tc>
          <w:tcPr>
            <w:tcW w:w="100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154.6973</w:t>
            </w:r>
          </w:p>
        </w:tc>
        <w:tc>
          <w:tcPr>
            <w:tcW w:w="1141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6E7227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2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0.0667</w:t>
            </w:r>
          </w:p>
        </w:tc>
        <w:tc>
          <w:tcPr>
            <w:tcW w:w="1005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vAlign w:val="center"/>
          </w:tcPr>
          <w:p w:rsidR="006E7227" w:rsidRPr="005569F3" w:rsidRDefault="006E7227" w:rsidP="006E72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6E7227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0.0667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6E7227" w:rsidRPr="005569F3" w:rsidRDefault="006E7227" w:rsidP="006E72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lastRenderedPageBreak/>
              <w:t>B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82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0.0667</w:t>
            </w:r>
          </w:p>
        </w:tc>
        <w:tc>
          <w:tcPr>
            <w:tcW w:w="100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8212B"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15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0.0667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14.5312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0.0769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1.3624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4922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0.0016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2.7341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2357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0.0034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2.4744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8212B">
              <w:rPr>
                <w:rFonts w:ascii="Calibri" w:hAnsi="Calibri" w:cs="Calibri"/>
                <w:color w:val="000000"/>
                <w:sz w:val="16"/>
                <w:szCs w:val="16"/>
              </w:rPr>
              <w:t>0.0690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98212B">
              <w:rPr>
                <w:rFonts w:ascii="Calibri" w:hAnsi="Calibri" w:cs="Calibri"/>
                <w:color w:val="000000"/>
                <w:sz w:val="16"/>
                <w:szCs w:val="16"/>
              </w:rPr>
              <w:t>0.0690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C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0.0625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EB7BAF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1.5513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1170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0.0328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1.1352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972</w:t>
            </w:r>
          </w:p>
        </w:tc>
        <w:tc>
          <w:tcPr>
            <w:tcW w:w="982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68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028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0.0278</w:t>
            </w:r>
          </w:p>
        </w:tc>
        <w:tc>
          <w:tcPr>
            <w:tcW w:w="1005" w:type="dxa"/>
            <w:vAlign w:val="center"/>
          </w:tcPr>
          <w:p w:rsidR="0098212B" w:rsidRPr="005569F3" w:rsidRDefault="00EB7BAF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1.2093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B7BAF">
              <w:rPr>
                <w:rFonts w:ascii="Calibri" w:hAnsi="Calibri" w:cs="Calibri"/>
                <w:color w:val="000000"/>
                <w:sz w:val="16"/>
                <w:szCs w:val="16"/>
              </w:rPr>
              <w:t>1219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0.0320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EB7BAF" w:rsidRDefault="00EB7BAF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1.1366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783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0.0364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1.1795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0.0299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1.3643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602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0.0282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1.3457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86B46">
              <w:rPr>
                <w:rFonts w:ascii="Calibri" w:hAnsi="Calibri" w:cs="Calibri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86B46">
              <w:rPr>
                <w:rFonts w:ascii="Calibri" w:hAnsi="Calibri" w:cs="Calibri"/>
                <w:color w:val="000000"/>
                <w:sz w:val="16"/>
                <w:szCs w:val="16"/>
              </w:rPr>
              <w:t>0.0299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786B46">
              <w:rPr>
                <w:rFonts w:ascii="Calibri" w:hAnsi="Calibri" w:cs="Calibri"/>
                <w:color w:val="000000"/>
                <w:sz w:val="16"/>
                <w:szCs w:val="16"/>
              </w:rPr>
              <w:t>1.3643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</w:t>
            </w:r>
          </w:p>
        </w:tc>
        <w:tc>
          <w:tcPr>
            <w:tcW w:w="1235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782</w:t>
            </w:r>
          </w:p>
        </w:tc>
        <w:tc>
          <w:tcPr>
            <w:tcW w:w="982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028" w:type="dxa"/>
            <w:shd w:val="clear" w:color="auto" w:fill="F2F2F2" w:themeFill="background1" w:themeFillShade="F2"/>
            <w:vAlign w:val="center"/>
          </w:tcPr>
          <w:p w:rsidR="0098212B" w:rsidRPr="005569F3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0.0332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:rsidR="0098212B" w:rsidRPr="00786B46" w:rsidRDefault="00786B46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1.2078</w:t>
            </w:r>
          </w:p>
        </w:tc>
        <w:tc>
          <w:tcPr>
            <w:tcW w:w="1141" w:type="dxa"/>
            <w:shd w:val="clear" w:color="auto" w:fill="F2F2F2" w:themeFill="background1" w:themeFillShade="F2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BFS</w:t>
            </w:r>
          </w:p>
        </w:tc>
        <w:tc>
          <w:tcPr>
            <w:tcW w:w="907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N/A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DFS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5985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0.0174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1.0565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1000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Enunciado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Indefinido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A*</w:t>
            </w:r>
          </w:p>
        </w:tc>
        <w:tc>
          <w:tcPr>
            <w:tcW w:w="907" w:type="dxa"/>
            <w:vAlign w:val="center"/>
          </w:tcPr>
          <w:p w:rsidR="0098212B" w:rsidRPr="005569F3" w:rsidRDefault="002459D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9" w:type="dxa"/>
            <w:vAlign w:val="center"/>
          </w:tcPr>
          <w:p w:rsidR="0098212B" w:rsidRPr="005569F3" w:rsidRDefault="002459D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2459DB">
              <w:rPr>
                <w:rFonts w:ascii="Calibri" w:hAnsi="Calibri" w:cs="Calibri"/>
                <w:color w:val="000000"/>
                <w:sz w:val="16"/>
                <w:szCs w:val="16"/>
              </w:rPr>
              <w:t>5959</w:t>
            </w:r>
          </w:p>
        </w:tc>
        <w:tc>
          <w:tcPr>
            <w:tcW w:w="982" w:type="dxa"/>
            <w:vAlign w:val="center"/>
          </w:tcPr>
          <w:p w:rsidR="0098212B" w:rsidRPr="005569F3" w:rsidRDefault="00543A64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268" w:type="dxa"/>
            <w:vAlign w:val="center"/>
          </w:tcPr>
          <w:p w:rsidR="0098212B" w:rsidRPr="005569F3" w:rsidRDefault="00543A64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1028" w:type="dxa"/>
            <w:vAlign w:val="center"/>
          </w:tcPr>
          <w:p w:rsidR="0098212B" w:rsidRPr="005569F3" w:rsidRDefault="00543A64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0.0169</w:t>
            </w:r>
          </w:p>
        </w:tc>
        <w:tc>
          <w:tcPr>
            <w:tcW w:w="1005" w:type="dxa"/>
            <w:vAlign w:val="center"/>
          </w:tcPr>
          <w:p w:rsidR="0098212B" w:rsidRPr="005569F3" w:rsidRDefault="00543A64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1.0592</w:t>
            </w:r>
          </w:p>
        </w:tc>
        <w:tc>
          <w:tcPr>
            <w:tcW w:w="1141" w:type="dxa"/>
            <w:vAlign w:val="center"/>
          </w:tcPr>
          <w:p w:rsidR="0098212B" w:rsidRPr="005569F3" w:rsidRDefault="0098212B" w:rsidP="009821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  <w:tr w:rsidR="0098212B" w:rsidRPr="005569F3" w:rsidTr="006E7227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F</w:t>
            </w:r>
          </w:p>
        </w:tc>
        <w:tc>
          <w:tcPr>
            <w:tcW w:w="1235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Desenvolvida</w:t>
            </w:r>
          </w:p>
        </w:tc>
        <w:tc>
          <w:tcPr>
            <w:tcW w:w="986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5569F3">
              <w:rPr>
                <w:sz w:val="16"/>
                <w:szCs w:val="16"/>
              </w:rPr>
              <w:t>IDA*</w:t>
            </w:r>
          </w:p>
        </w:tc>
        <w:tc>
          <w:tcPr>
            <w:tcW w:w="907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879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43A64">
              <w:rPr>
                <w:rFonts w:ascii="Calibri" w:hAnsi="Calibri" w:cs="Calibri"/>
                <w:color w:val="000000"/>
                <w:sz w:val="16"/>
                <w:szCs w:val="16"/>
              </w:rPr>
              <w:t>6094</w:t>
            </w:r>
          </w:p>
        </w:tc>
        <w:tc>
          <w:tcPr>
            <w:tcW w:w="982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1268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1028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0.0172</w:t>
            </w:r>
          </w:p>
        </w:tc>
        <w:tc>
          <w:tcPr>
            <w:tcW w:w="1005" w:type="dxa"/>
            <w:shd w:val="clear" w:color="auto" w:fill="E3E5E6" w:themeFill="accent6" w:themeFillTint="33"/>
            <w:vAlign w:val="center"/>
          </w:tcPr>
          <w:p w:rsidR="0098212B" w:rsidRPr="005569F3" w:rsidRDefault="00543A64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1.0567</w:t>
            </w:r>
          </w:p>
        </w:tc>
        <w:tc>
          <w:tcPr>
            <w:tcW w:w="1141" w:type="dxa"/>
            <w:shd w:val="clear" w:color="auto" w:fill="E3E5E6" w:themeFill="accent6" w:themeFillTint="33"/>
            <w:vAlign w:val="center"/>
          </w:tcPr>
          <w:p w:rsidR="0098212B" w:rsidRPr="005569F3" w:rsidRDefault="0098212B" w:rsidP="009821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569F3">
              <w:rPr>
                <w:rFonts w:ascii="Calibri" w:hAnsi="Calibri" w:cs="Calibri"/>
                <w:color w:val="000000"/>
                <w:sz w:val="16"/>
                <w:szCs w:val="16"/>
              </w:rPr>
              <w:t>N/A</w:t>
            </w:r>
          </w:p>
        </w:tc>
      </w:tr>
    </w:tbl>
    <w:p w:rsidR="005721DC" w:rsidRPr="00543A64" w:rsidRDefault="005721DC" w:rsidP="005721DC">
      <w:pPr>
        <w:rPr>
          <w:u w:val="single"/>
        </w:rPr>
      </w:pPr>
    </w:p>
    <w:p w:rsidR="005721DC" w:rsidRDefault="005721DC" w:rsidP="005721DC">
      <w:r>
        <w:lastRenderedPageBreak/>
        <w:t xml:space="preserve">No decorrer deste projeto tentamos resolver 6 tabuleiros com diferentes algoritmos de pesquisa em espaço de estado. Utilizamos algoritmos de procura não informados e algoritmos de procura informados. Para os algoritmos de procura informada utilizamos duas heurísticas, uma já fornecida no enunciado do projeto e outra desenvolvida por nós. Infelizmente nem todos os algoritmos conseguiram terminar e encontrar a solução pois o número de nós a explorar nalguns dos tabuleiros até encontrar a solução são imensos e, portanto, o algoritmo leva demasiado tempo a completar e a encontrar uma solução. </w:t>
      </w:r>
    </w:p>
    <w:p w:rsidR="0058545B" w:rsidRDefault="0058545B" w:rsidP="0058545B">
      <w:r>
        <w:t xml:space="preserve">O </w:t>
      </w:r>
      <w:proofErr w:type="spellStart"/>
      <w:r>
        <w:t>Breadth-First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é um bom algoritmo para encontrar a solução ótima, no entanto ele explora todos os nós das profundidades abaixo da profundidade da solução ótima. Quando o nó objetivo está numa profundidade muito alta, esta procura geralmente leva demasiado tempo para encontrar o objetivo. </w:t>
      </w:r>
    </w:p>
    <w:p w:rsidR="0058545B" w:rsidRDefault="0058545B" w:rsidP="0058545B">
      <w:r>
        <w:t xml:space="preserve">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é um algoritmo bom para encontrar uma solução que não é necessariamente a ótima.  Este algoritmo expandir a árvore até chegar à profundidade máxima (se não encontrar solução) e no caso deste problema em particular o algoritmo irá facilmente encontrar a solução pois a cada operador aplicado mais próximo se estará da solução.</w:t>
      </w:r>
    </w:p>
    <w:p w:rsidR="0058545B" w:rsidRDefault="0058545B" w:rsidP="0058545B">
      <w:r>
        <w:t xml:space="preserve">O algoritmo A* leva em conta uma heurística e consegue estimar o custo h utilizando a estimativa </w:t>
      </w:r>
      <w:r w:rsidRPr="00FC200C">
        <w:rPr>
          <w:i/>
        </w:rPr>
        <w:t>h’</w:t>
      </w:r>
      <w:r>
        <w:t xml:space="preserve">, sendo h o custo do caminho de um nó até à solução. Com esta estimativa é possível calcular o custo </w:t>
      </w:r>
      <w:r w:rsidRPr="00FC200C">
        <w:rPr>
          <w:i/>
        </w:rPr>
        <w:t>f</w:t>
      </w:r>
      <w:r>
        <w:t xml:space="preserve"> de um nó </w:t>
      </w:r>
      <w:r w:rsidRPr="00FC200C">
        <w:rPr>
          <w:i/>
        </w:rPr>
        <w:t>N</w:t>
      </w:r>
      <w:r>
        <w:t xml:space="preserve"> que será a soma do custo </w:t>
      </w:r>
      <w:r w:rsidRPr="00FC200C">
        <w:rPr>
          <w:i/>
        </w:rPr>
        <w:t>g</w:t>
      </w:r>
      <w:r>
        <w:t xml:space="preserve"> (custo do nó inicial até ao nó </w:t>
      </w:r>
      <w:r w:rsidRPr="00FC200C">
        <w:rPr>
          <w:i/>
        </w:rPr>
        <w:t>N</w:t>
      </w:r>
      <w:r>
        <w:t xml:space="preserve">) e o </w:t>
      </w:r>
      <w:r w:rsidRPr="00FC200C">
        <w:rPr>
          <w:i/>
        </w:rPr>
        <w:t>h’</w:t>
      </w:r>
      <w:r>
        <w:t xml:space="preserve"> (curto estimado desde o nó </w:t>
      </w:r>
      <w:r w:rsidRPr="00FC200C">
        <w:rPr>
          <w:i/>
        </w:rPr>
        <w:t xml:space="preserve">N </w:t>
      </w:r>
      <w:r>
        <w:t xml:space="preserve">até à solução). Assim para cada nó gerado é calculado o custo </w:t>
      </w:r>
      <w:r w:rsidRPr="00FC200C">
        <w:rPr>
          <w:i/>
        </w:rPr>
        <w:t>f</w:t>
      </w:r>
      <w:r>
        <w:t xml:space="preserve"> e é expandido sempre o nó com menor valor </w:t>
      </w:r>
      <w:r>
        <w:rPr>
          <w:i/>
        </w:rPr>
        <w:t>f</w:t>
      </w:r>
      <w:r>
        <w:t xml:space="preserve">. Assim quando mais próxima for a estimativa </w:t>
      </w:r>
      <w:r>
        <w:rPr>
          <w:i/>
        </w:rPr>
        <w:t xml:space="preserve">h’ </w:t>
      </w:r>
      <w:r>
        <w:t xml:space="preserve">de </w:t>
      </w:r>
      <w:r w:rsidRPr="00FC200C">
        <w:rPr>
          <w:i/>
        </w:rPr>
        <w:t>h</w:t>
      </w:r>
      <w:r>
        <w:rPr>
          <w:i/>
        </w:rPr>
        <w:t xml:space="preserve"> </w:t>
      </w:r>
      <w:r>
        <w:t xml:space="preserve">mais rápida e mais eficaz será a procura. </w:t>
      </w:r>
    </w:p>
    <w:p w:rsidR="00A10769" w:rsidRPr="00FC200C" w:rsidRDefault="0058545B" w:rsidP="0058545B">
      <w:r>
        <w:t xml:space="preserve">O algoritmo IDA* utiliza um limite.  Basicamente a procura é idêntica ao A* com a particularidade de que são feitas várias procuras limitadas incrementalmente até atingir a solução. O algoritmo começa por um limite de valor 1 e executar a procura. Sempre que é encontrado um valor de </w:t>
      </w:r>
      <w:r w:rsidRPr="00FC200C">
        <w:rPr>
          <w:i/>
        </w:rPr>
        <w:t>f</w:t>
      </w:r>
      <w:r>
        <w:rPr>
          <w:i/>
        </w:rPr>
        <w:t xml:space="preserve"> </w:t>
      </w:r>
      <w:r>
        <w:t xml:space="preserve">de um nó </w:t>
      </w:r>
      <w:r w:rsidRPr="00CB73BF">
        <w:rPr>
          <w:i/>
        </w:rPr>
        <w:t>N</w:t>
      </w:r>
      <w:r>
        <w:rPr>
          <w:i/>
        </w:rPr>
        <w:t xml:space="preserve"> </w:t>
      </w:r>
      <w:r>
        <w:t xml:space="preserve">superior ao limite não são gerados os sucessores desse nó </w:t>
      </w:r>
      <w:r w:rsidRPr="00CB73BF">
        <w:rPr>
          <w:i/>
        </w:rPr>
        <w:t>N</w:t>
      </w:r>
      <w:r>
        <w:t xml:space="preserve">. No final da primeira procura se não for encontrada nenhuma solução, o valor mínimo </w:t>
      </w:r>
      <w:r w:rsidRPr="00CB73BF">
        <w:rPr>
          <w:i/>
        </w:rPr>
        <w:t>f</w:t>
      </w:r>
      <w:r>
        <w:t xml:space="preserve"> dos nós que ultrapassaram o limite passa a ser o novo limite e a procura recomeça. A procura termina após ser encontrada uma solução.</w:t>
      </w:r>
    </w:p>
    <w:p w:rsidR="00F62B3D" w:rsidRDefault="0058545B" w:rsidP="0058545B">
      <w:r>
        <w:t>Tendo em conta o funcionamento dos algoritmos vamos rever os resultados obtidos em cada um dos tabuleiros.</w:t>
      </w:r>
    </w:p>
    <w:p w:rsidR="0058545B" w:rsidRPr="0058545B" w:rsidRDefault="0058545B" w:rsidP="0058545B">
      <w:pPr>
        <w:pStyle w:val="Cabealho2"/>
      </w:pPr>
      <w:r>
        <w:t>Tabuleiro A</w:t>
      </w:r>
    </w:p>
    <w:p w:rsidR="009614E4" w:rsidRDefault="009614E4" w:rsidP="0058545B">
      <w:r>
        <w:t xml:space="preserve">Considerando a heurística do enunciado, o algoritmo A* teve a melhor performance. Conseguiu atingir a solução ótima gerando apenas 31 nós e expandindo apenas 2 nós. Ainda assim o algoritmo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teve uma maior </w:t>
      </w:r>
      <w:proofErr w:type="spellStart"/>
      <w:r>
        <w:t>penetrância</w:t>
      </w:r>
      <w:proofErr w:type="spellEnd"/>
      <w:r>
        <w:t xml:space="preserve"> pois foi mais direto à solução. No fator de ramificação 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também teve menor valor que o A*. </w:t>
      </w:r>
      <w:r w:rsidR="006E7227">
        <w:t xml:space="preserve">Neste domínio de problema o algoritmo </w:t>
      </w:r>
      <w:proofErr w:type="spellStart"/>
      <w:r w:rsidR="006E7227">
        <w:t>Depth-First</w:t>
      </w:r>
      <w:proofErr w:type="spellEnd"/>
      <w:r w:rsidR="006E7227">
        <w:t xml:space="preserve"> </w:t>
      </w:r>
      <w:proofErr w:type="spellStart"/>
      <w:r w:rsidR="006E7227">
        <w:t>Search</w:t>
      </w:r>
      <w:proofErr w:type="spellEnd"/>
      <w:r w:rsidR="006E7227">
        <w:t xml:space="preserve"> tende a encontrar facilmente a solução sendo a profundidade máxima suficientemente grande. </w:t>
      </w:r>
    </w:p>
    <w:p w:rsidR="006E7227" w:rsidRDefault="006E7227" w:rsidP="006E7227">
      <w:pPr>
        <w:pStyle w:val="Cabealho2"/>
      </w:pPr>
      <w:r>
        <w:lastRenderedPageBreak/>
        <w:t>Tabuleiro B</w:t>
      </w:r>
    </w:p>
    <w:p w:rsidR="006E7227" w:rsidRDefault="006E7227" w:rsidP="006E7227">
      <w:r>
        <w:t xml:space="preserve">Neste problema o claro vencedor é 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que além de atingir a solução ótima consegue ser superior em todas as estatísticas</w:t>
      </w:r>
      <w:r w:rsidR="006864AA">
        <w:t xml:space="preserve">. O A* e o IDA* </w:t>
      </w:r>
      <w:r>
        <w:t xml:space="preserve">neste caso têm o mesmo comportamento. </w:t>
      </w:r>
    </w:p>
    <w:p w:rsidR="00C62731" w:rsidRDefault="00C62731" w:rsidP="00C62731">
      <w:pPr>
        <w:pStyle w:val="Cabealho2"/>
      </w:pPr>
      <w:r>
        <w:t>Tabuleiro C</w:t>
      </w:r>
    </w:p>
    <w:p w:rsidR="00C62731" w:rsidRDefault="00C62731" w:rsidP="00C62731">
      <w:r>
        <w:t xml:space="preserve">O tabuleiro C foi demasiado difícil para o algoritmo </w:t>
      </w:r>
      <w:proofErr w:type="spellStart"/>
      <w:r>
        <w:t>Breadth-First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r w:rsidR="00D22962">
        <w:t>e, portanto,</w:t>
      </w:r>
      <w:r>
        <w:t xml:space="preserve"> levaria tempo indefinido até atingir a solução, visto que o tempo é limitado não foi possível esperar até que a solução fosse encontrada. Na resolução deste problema o IDA* conseguiu superar o A* pois gerou e expandiu menos nós e chegou a uma solução com a mesma profundidade. Além disso o IDA* tem uma </w:t>
      </w:r>
      <w:proofErr w:type="spellStart"/>
      <w:r>
        <w:t>penetrância</w:t>
      </w:r>
      <w:proofErr w:type="spellEnd"/>
      <w:r>
        <w:t xml:space="preserve"> superior e um fator de ramificação inferior em relação ao A*. 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aqui não é comparável pois encontrou a solução na profundidade 12.</w:t>
      </w:r>
    </w:p>
    <w:p w:rsidR="00D22962" w:rsidRDefault="00D22962" w:rsidP="00D22962">
      <w:pPr>
        <w:pStyle w:val="Cabealho2"/>
      </w:pPr>
      <w:r>
        <w:t>Tabuleiro D</w:t>
      </w:r>
    </w:p>
    <w:p w:rsidR="00D22962" w:rsidRDefault="000416E6" w:rsidP="00D22962">
      <w:r>
        <w:t xml:space="preserve">Apenas o algoritmo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conseguiu atingir uma solução a tempo aceitável. Os restantes algoritmos não conseguiram chegar a uma solução mesmo tentando uma abordagem iterativa. Logo não existem resultados para serem comparados.</w:t>
      </w:r>
    </w:p>
    <w:p w:rsidR="000416E6" w:rsidRDefault="000416E6" w:rsidP="000416E6">
      <w:pPr>
        <w:pStyle w:val="Cabealho2"/>
      </w:pPr>
      <w:r>
        <w:t>Tabuleiro E</w:t>
      </w:r>
    </w:p>
    <w:p w:rsidR="000416E6" w:rsidRPr="00350C3C" w:rsidRDefault="000416E6" w:rsidP="000416E6"/>
    <w:p w:rsidR="000416E6" w:rsidRDefault="000416E6" w:rsidP="000416E6">
      <w:pPr>
        <w:pStyle w:val="Cabealho2"/>
      </w:pPr>
      <w:r>
        <w:t>Tabuleiro F</w:t>
      </w:r>
    </w:p>
    <w:p w:rsidR="001358C6" w:rsidRDefault="001358C6" w:rsidP="001358C6">
      <w:r>
        <w:t xml:space="preserve">Apenas o algoritmo </w:t>
      </w:r>
      <w:proofErr w:type="spellStart"/>
      <w:r>
        <w:t>Depth-First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conseguiu atingir uma solução a tempo aceitável. Os restantes algoritmos não conseguiram chegar a uma solução mesmo tentando uma abordagem iterativa. Logo não existem resultados para serem comparados.</w:t>
      </w:r>
    </w:p>
    <w:p w:rsidR="000031FB" w:rsidRDefault="000031FB" w:rsidP="000031FB">
      <w:pPr>
        <w:pStyle w:val="Cabealho1"/>
      </w:pPr>
      <w:r>
        <w:t>Funções</w:t>
      </w:r>
    </w:p>
    <w:p w:rsidR="00C70622" w:rsidRPr="00C70622" w:rsidRDefault="00C70622" w:rsidP="00C70622">
      <w:pPr>
        <w:pStyle w:val="Cabealho2"/>
        <w:rPr>
          <w:u w:val="single"/>
        </w:rPr>
      </w:pPr>
      <w:proofErr w:type="spellStart"/>
      <w:r>
        <w:t>Projeto.lisp</w:t>
      </w:r>
      <w:proofErr w:type="spellEnd"/>
    </w:p>
    <w:p w:rsidR="00C70622" w:rsidRDefault="00C70622" w:rsidP="00C70622"/>
    <w:p w:rsidR="005C1638" w:rsidRDefault="005C1638" w:rsidP="005C1638">
      <w:pPr>
        <w:pStyle w:val="PargrafodaLista"/>
        <w:numPr>
          <w:ilvl w:val="0"/>
          <w:numId w:val="9"/>
        </w:numPr>
      </w:pPr>
      <w:r>
        <w:t>iniciar ()</w:t>
      </w:r>
      <w:r>
        <w:tab/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inicializa o programa, chamando a função que apresenta o menu inicial."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 xml:space="preserve">diretoria-atual () 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define um caminho para leitura dos ficheiros."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pedir-</w:t>
      </w:r>
      <w:proofErr w:type="spellStart"/>
      <w:r>
        <w:t>directoria</w:t>
      </w:r>
      <w:proofErr w:type="spellEnd"/>
      <w:r>
        <w:t xml:space="preserve"> ()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 xml:space="preserve">"Pede a </w:t>
      </w:r>
      <w:proofErr w:type="spellStart"/>
      <w:r>
        <w:t>directoria</w:t>
      </w:r>
      <w:proofErr w:type="spellEnd"/>
      <w:r>
        <w:t xml:space="preserve"> dos ficheiros ao utilizador"</w:t>
      </w:r>
    </w:p>
    <w:p w:rsidR="005C1638" w:rsidRDefault="005C1638" w:rsidP="005C1638"/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lastRenderedPageBreak/>
        <w:t>menu-principal ()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 xml:space="preserve">"Apresenta o menu principal com as </w:t>
      </w:r>
      <w:proofErr w:type="spellStart"/>
      <w:r>
        <w:t>opcões</w:t>
      </w:r>
      <w:proofErr w:type="spellEnd"/>
      <w:r>
        <w:t xml:space="preserve"> do programa"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menu-jogar()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 xml:space="preserve">"função </w:t>
      </w:r>
      <w:proofErr w:type="spellStart"/>
      <w:r>
        <w:t>responsavel</w:t>
      </w:r>
      <w:proofErr w:type="spellEnd"/>
      <w:r>
        <w:t xml:space="preserve"> por fazer uma simulação onde se escolhe o tabuleiro, objetivo, algoritmo e se </w:t>
      </w:r>
      <w:proofErr w:type="spellStart"/>
      <w:r>
        <w:t>necessario</w:t>
      </w:r>
      <w:proofErr w:type="spellEnd"/>
      <w:r>
        <w:t xml:space="preserve"> profundidade e </w:t>
      </w:r>
      <w:proofErr w:type="spellStart"/>
      <w:r>
        <w:t>heuristica</w:t>
      </w:r>
      <w:proofErr w:type="spellEnd"/>
      <w:r>
        <w:t>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 xml:space="preserve">regras () 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devolve as regras"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imprime-tabuleiro ()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imprime um tabuleiro"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criar-linha-horizontal (lista)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"Imprime uma linha de valores booleanos como um linha de traços horizontais"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criar-linha-vertical (lista)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"Imprime uma linha de valores booleanos como um linha de traços verticais"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desenhar-tabuleiro-</w:t>
      </w:r>
      <w:proofErr w:type="spellStart"/>
      <w:r>
        <w:t>aux</w:t>
      </w:r>
      <w:proofErr w:type="spellEnd"/>
      <w:r>
        <w:t xml:space="preserve"> (matriz1 matriz2 </w:t>
      </w:r>
      <w:proofErr w:type="spellStart"/>
      <w:r>
        <w:t>stream</w:t>
      </w:r>
      <w:proofErr w:type="spellEnd"/>
      <w:r>
        <w:t>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"Ajuda a desenhar o tabuleiro recebendo duas listas"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 xml:space="preserve">desenhar-tabuleiro (tabuleiro </w:t>
      </w:r>
      <w:proofErr w:type="spellStart"/>
      <w:r>
        <w:t>stream</w:t>
      </w:r>
      <w:proofErr w:type="spellEnd"/>
      <w:r>
        <w:t>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"Desenha o tabuleiro"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imprimir-resultado (</w:t>
      </w:r>
      <w:proofErr w:type="spellStart"/>
      <w:r>
        <w:t>stream</w:t>
      </w:r>
      <w:proofErr w:type="spellEnd"/>
      <w:r>
        <w:t xml:space="preserve"> resultado)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imprime o resultado de uma simulação"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 xml:space="preserve">escolher-tabuleiro() 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pede ao jogador o tabuleiro a usar"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proofErr w:type="spellStart"/>
      <w:r>
        <w:t>opcao</w:t>
      </w:r>
      <w:proofErr w:type="spellEnd"/>
      <w:r>
        <w:t>-existe (elemento lista)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verifica se a opção que o utilizador inseriu está dentro das hipóteses"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resultado-</w:t>
      </w:r>
      <w:proofErr w:type="spellStart"/>
      <w:r>
        <w:t>simulacao</w:t>
      </w:r>
      <w:proofErr w:type="spellEnd"/>
      <w:r>
        <w:t>(resultado)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 função que mostra e grava o resultado da simulação"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obter-</w:t>
      </w:r>
      <w:proofErr w:type="spellStart"/>
      <w:r>
        <w:t>objectivo</w:t>
      </w:r>
      <w:proofErr w:type="spellEnd"/>
      <w:r>
        <w:t xml:space="preserve">(tabuleiro) 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"Lê do utilizador o número objetivo de caixas a fechar"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escolher-algoritmo()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pede o algoritmo a usar ao utilizador"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obter-profundidade()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pede a profundidade ao utilizador"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>escolher-</w:t>
      </w:r>
      <w:proofErr w:type="spellStart"/>
      <w:r>
        <w:t>heuristica</w:t>
      </w:r>
      <w:proofErr w:type="spellEnd"/>
      <w:r>
        <w:t xml:space="preserve"> () 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"Recebe do utilizador a decisão de qual heurística usar"</w:t>
      </w:r>
    </w:p>
    <w:p w:rsidR="005C1638" w:rsidRDefault="005C1638" w:rsidP="005C1638"/>
    <w:p w:rsidR="005C1638" w:rsidRDefault="005C1638" w:rsidP="005C1638">
      <w:pPr>
        <w:pStyle w:val="PargrafodaLista"/>
        <w:numPr>
          <w:ilvl w:val="0"/>
          <w:numId w:val="9"/>
        </w:numPr>
      </w:pPr>
      <w:r>
        <w:t xml:space="preserve">imprime-pai(no </w:t>
      </w:r>
      <w:proofErr w:type="spellStart"/>
      <w:r>
        <w:t>stream</w:t>
      </w:r>
      <w:proofErr w:type="spellEnd"/>
      <w:r>
        <w:t xml:space="preserve">) </w:t>
      </w:r>
    </w:p>
    <w:p w:rsidR="005C1638" w:rsidRDefault="005C1638" w:rsidP="005C1638">
      <w:pPr>
        <w:pStyle w:val="PargrafodaLista"/>
        <w:numPr>
          <w:ilvl w:val="1"/>
          <w:numId w:val="9"/>
        </w:numPr>
      </w:pPr>
      <w:r>
        <w:t>"função que imprime recursivamente todas as etapas do tabuleiro desde a raiz até ao estado atual"</w:t>
      </w:r>
    </w:p>
    <w:p w:rsidR="005C1638" w:rsidRPr="00C70622" w:rsidRDefault="005C1638" w:rsidP="00C70622"/>
    <w:p w:rsidR="000031FB" w:rsidRPr="005C1638" w:rsidRDefault="000031FB" w:rsidP="000031FB">
      <w:pPr>
        <w:pStyle w:val="Cabealho2"/>
        <w:rPr>
          <w:u w:val="single"/>
        </w:rPr>
      </w:pPr>
      <w:proofErr w:type="spellStart"/>
      <w:r>
        <w:t>Puzzle.lisp</w:t>
      </w:r>
      <w:proofErr w:type="spellEnd"/>
    </w:p>
    <w:p w:rsidR="00543A64" w:rsidRDefault="00543A64" w:rsidP="00543A64"/>
    <w:p w:rsidR="00543A64" w:rsidRDefault="00543A64" w:rsidP="008B0342">
      <w:pPr>
        <w:pStyle w:val="PargrafodaLista"/>
        <w:numPr>
          <w:ilvl w:val="0"/>
          <w:numId w:val="6"/>
        </w:numPr>
      </w:pPr>
      <w:r>
        <w:t>criar-tabuleiro-vazio (n m)</w:t>
      </w:r>
    </w:p>
    <w:p w:rsidR="00543A64" w:rsidRDefault="00543A64" w:rsidP="008B0342">
      <w:pPr>
        <w:pStyle w:val="PargrafodaLista"/>
        <w:numPr>
          <w:ilvl w:val="1"/>
          <w:numId w:val="6"/>
        </w:numPr>
      </w:pPr>
      <w:r>
        <w:t>"Gera um tabuleiro vazio com n linhas e m colunas"</w:t>
      </w:r>
    </w:p>
    <w:p w:rsidR="00543A64" w:rsidRDefault="00543A64" w:rsidP="00543A64"/>
    <w:p w:rsidR="00543A64" w:rsidRDefault="008B0342" w:rsidP="008B0342">
      <w:pPr>
        <w:pStyle w:val="PargrafodaLista"/>
        <w:numPr>
          <w:ilvl w:val="0"/>
          <w:numId w:val="6"/>
        </w:numPr>
      </w:pPr>
      <w:r>
        <w:t>c</w:t>
      </w:r>
      <w:r w:rsidR="00543A64">
        <w:t>riar-tabuleiro-cheio (n m)</w:t>
      </w:r>
    </w:p>
    <w:p w:rsidR="00543A64" w:rsidRDefault="00543A64" w:rsidP="008B0342">
      <w:pPr>
        <w:pStyle w:val="PargrafodaLista"/>
        <w:numPr>
          <w:ilvl w:val="1"/>
          <w:numId w:val="6"/>
        </w:numPr>
      </w:pPr>
      <w:r>
        <w:t>"Gera um tabuleiro cheio com n linhas e m colunas"</w:t>
      </w:r>
    </w:p>
    <w:p w:rsidR="00543A64" w:rsidRDefault="00543A64" w:rsidP="00543A64"/>
    <w:p w:rsidR="00543A64" w:rsidRDefault="00543A64" w:rsidP="008B0342">
      <w:pPr>
        <w:pStyle w:val="PargrafodaLista"/>
        <w:numPr>
          <w:ilvl w:val="0"/>
          <w:numId w:val="6"/>
        </w:numPr>
      </w:pPr>
      <w:proofErr w:type="spellStart"/>
      <w:r>
        <w:t>get</w:t>
      </w:r>
      <w:proofErr w:type="spellEnd"/>
      <w:r>
        <w:t>-arcos-horizontais (tabuleiro)</w:t>
      </w:r>
    </w:p>
    <w:p w:rsidR="00543A64" w:rsidRDefault="00543A64" w:rsidP="008B0342">
      <w:pPr>
        <w:pStyle w:val="PargrafodaLista"/>
        <w:numPr>
          <w:ilvl w:val="1"/>
          <w:numId w:val="6"/>
        </w:numPr>
      </w:pPr>
      <w:r>
        <w:t>"Retorna a lista dos arcos horizontais de um tabuleiro"</w:t>
      </w:r>
    </w:p>
    <w:p w:rsidR="008B0342" w:rsidRPr="00543A64" w:rsidRDefault="008B0342" w:rsidP="00543A64"/>
    <w:p w:rsidR="008B0342" w:rsidRDefault="008B0342" w:rsidP="008B0342">
      <w:pPr>
        <w:pStyle w:val="PargrafodaLista"/>
        <w:numPr>
          <w:ilvl w:val="0"/>
          <w:numId w:val="6"/>
        </w:numPr>
      </w:pPr>
      <w:proofErr w:type="spellStart"/>
      <w:r>
        <w:t>get</w:t>
      </w:r>
      <w:proofErr w:type="spellEnd"/>
      <w:r>
        <w:t>-arcos-verticais (tabuleiro)</w:t>
      </w:r>
    </w:p>
    <w:p w:rsidR="000031FB" w:rsidRDefault="008B0342" w:rsidP="008B0342">
      <w:pPr>
        <w:pStyle w:val="PargrafodaLista"/>
        <w:numPr>
          <w:ilvl w:val="1"/>
          <w:numId w:val="6"/>
        </w:numPr>
      </w:pPr>
      <w:r>
        <w:t xml:space="preserve">"Retorna a lista dos arcos </w:t>
      </w:r>
      <w:proofErr w:type="spellStart"/>
      <w:r>
        <w:t>verticiais</w:t>
      </w:r>
      <w:proofErr w:type="spellEnd"/>
      <w:r>
        <w:t xml:space="preserve"> de um tabuleiro"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arco-na-</w:t>
      </w:r>
      <w:proofErr w:type="spellStart"/>
      <w:r>
        <w:t>posicao</w:t>
      </w:r>
      <w:proofErr w:type="spellEnd"/>
      <w:r>
        <w:t xml:space="preserve"> (i lista)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"Recebe uma lista de arcos e tenta inserir um arco na posição i"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arco-</w:t>
      </w:r>
      <w:proofErr w:type="spellStart"/>
      <w:r>
        <w:t>aux</w:t>
      </w:r>
      <w:proofErr w:type="spellEnd"/>
      <w:r>
        <w:t xml:space="preserve"> (x y matriz)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"Recebe uma matriz de arcos e tenta inserir um arco na posição x y"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arco-horizontal (x y 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"Recebe um tabuleiro e tenta inserir um arco na posição x y dos arcos horizontais"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arco-vertical (x y 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"Recebe um tabuleiro e tenta inserir um arco na posição x y dos arcos verticais"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numero-caixas-horizontal (tabuleiro)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"Dá número de caixas na horizontal"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numero-caixas-vertical (tabuleiro)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"Dá número de caixas na vertical"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</w:t>
      </w:r>
      <w:proofErr w:type="spellStart"/>
      <w:r>
        <w:t>operacao</w:t>
      </w:r>
      <w:proofErr w:type="spellEnd"/>
      <w:r>
        <w:t xml:space="preserve"> (x y </w:t>
      </w:r>
      <w:proofErr w:type="spellStart"/>
      <w:r>
        <w:t>funcao</w:t>
      </w:r>
      <w:proofErr w:type="spellEnd"/>
      <w:r>
        <w:t>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"Cria uma função lambda que representa uma operação através de uma operação (arco-horizontal/arco-vertical) e a posição x e y"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</w:t>
      </w:r>
      <w:proofErr w:type="spellStart"/>
      <w:r>
        <w:t>operacoes</w:t>
      </w:r>
      <w:proofErr w:type="spellEnd"/>
      <w:r>
        <w:t>-</w:t>
      </w:r>
      <w:proofErr w:type="spellStart"/>
      <w:r>
        <w:t>decrementarY</w:t>
      </w:r>
      <w:proofErr w:type="spellEnd"/>
      <w:r>
        <w:t xml:space="preserve"> (x y </w:t>
      </w:r>
      <w:proofErr w:type="spellStart"/>
      <w:r>
        <w:t>funcao</w:t>
      </w:r>
      <w:proofErr w:type="spellEnd"/>
      <w:r>
        <w:t>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"Decrementa o valor de y recursivamente e vai criando operações com o valor de x e y e a função"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</w:t>
      </w:r>
      <w:proofErr w:type="spellStart"/>
      <w:r>
        <w:t>operacoes</w:t>
      </w:r>
      <w:proofErr w:type="spellEnd"/>
      <w:r>
        <w:t>-</w:t>
      </w:r>
      <w:proofErr w:type="spellStart"/>
      <w:r>
        <w:t>decrementarX</w:t>
      </w:r>
      <w:proofErr w:type="spellEnd"/>
      <w:r>
        <w:t xml:space="preserve"> (x y </w:t>
      </w:r>
      <w:proofErr w:type="spellStart"/>
      <w:r>
        <w:t>funcao</w:t>
      </w:r>
      <w:proofErr w:type="spellEnd"/>
      <w:r>
        <w:t>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"Decrementa o valor de x recursivamente e vai chamando a função 'criar-</w:t>
      </w:r>
      <w:proofErr w:type="spellStart"/>
      <w:r>
        <w:t>operacoes</w:t>
      </w:r>
      <w:proofErr w:type="spellEnd"/>
      <w:r>
        <w:t>-</w:t>
      </w:r>
      <w:proofErr w:type="spellStart"/>
      <w:r>
        <w:t>decrementarY</w:t>
      </w:r>
      <w:proofErr w:type="spellEnd"/>
      <w:r>
        <w:t xml:space="preserve">' com o valor de x e y e a </w:t>
      </w:r>
      <w:proofErr w:type="spellStart"/>
      <w:r>
        <w:t>funcao</w:t>
      </w:r>
      <w:proofErr w:type="spellEnd"/>
      <w:r>
        <w:t>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</w:t>
      </w:r>
      <w:proofErr w:type="spellStart"/>
      <w:r>
        <w:t>operacoes</w:t>
      </w:r>
      <w:proofErr w:type="spellEnd"/>
      <w:r>
        <w:t xml:space="preserve"> (n m)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"Gera todos os operadores possíveis para um tabuleiro de n por m"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 xml:space="preserve">aplicar-consecutivamente (tabuleiro </w:t>
      </w:r>
      <w:proofErr w:type="spellStart"/>
      <w:r>
        <w:t>operacoes</w:t>
      </w:r>
      <w:proofErr w:type="spellEnd"/>
      <w:r>
        <w:t>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"Aplica um conjunto de operações consecutivas a um tabuleiro"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teste-</w:t>
      </w:r>
      <w:proofErr w:type="spellStart"/>
      <w:r>
        <w:t>preecher</w:t>
      </w:r>
      <w:proofErr w:type="spellEnd"/>
      <w:r>
        <w:t xml:space="preserve"> (n m)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"Realiza um teste que gera todos os operadores </w:t>
      </w:r>
      <w:proofErr w:type="spellStart"/>
      <w:r>
        <w:t>possiveis</w:t>
      </w:r>
      <w:proofErr w:type="spellEnd"/>
      <w:r>
        <w:t xml:space="preserve"> e os aplica num tabuleiro n por m consecutivo, com objetivo a </w:t>
      </w:r>
      <w:proofErr w:type="spellStart"/>
      <w:r>
        <w:t>preecher</w:t>
      </w:r>
      <w:proofErr w:type="spellEnd"/>
      <w:r>
        <w:t xml:space="preserve"> todo o tabuleiro com arcos"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mapear-</w:t>
      </w:r>
      <w:proofErr w:type="spellStart"/>
      <w:r>
        <w:t>bool</w:t>
      </w:r>
      <w:proofErr w:type="spellEnd"/>
      <w:r>
        <w:t>-</w:t>
      </w:r>
      <w:proofErr w:type="spellStart"/>
      <w:r>
        <w:t>binario</w:t>
      </w:r>
      <w:proofErr w:type="spellEnd"/>
      <w:r>
        <w:t xml:space="preserve"> (lista)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"Mapeia uma lista de valores booleanos (t e nil) para uma lista de valores </w:t>
      </w:r>
      <w:proofErr w:type="spellStart"/>
      <w:r>
        <w:t>binarios</w:t>
      </w:r>
      <w:proofErr w:type="spellEnd"/>
      <w:r>
        <w:t xml:space="preserve"> (1 0)"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criar-candidatos-</w:t>
      </w:r>
      <w:proofErr w:type="spellStart"/>
      <w:r>
        <w:t>aux</w:t>
      </w:r>
      <w:proofErr w:type="spellEnd"/>
      <w:r>
        <w:t xml:space="preserve"> (matriz)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"Remove a última coluna da matriz"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alisa (lista)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"Retorna a lista com todos os elementos contidos na lista principal"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criar-candidatos (matriz)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"Cria uma matriz com os candidatos tendo em conta que arcos paralelos na mesma caixa são considerados candidatos"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numero-caixas-fechadas (tabuleiro)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"Devolve o número fechadas num tabuleiro"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proofErr w:type="spellStart"/>
      <w:r>
        <w:t>bfs</w:t>
      </w:r>
      <w:proofErr w:type="spellEnd"/>
      <w:r>
        <w:t xml:space="preserve"> (abertos sucessores)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de ordenação e junção da lista de abertos com a lista de sucessores no algoritmo </w:t>
      </w:r>
      <w:proofErr w:type="spellStart"/>
      <w:r>
        <w:t>breadth-first</w:t>
      </w:r>
      <w:proofErr w:type="spellEnd"/>
      <w:r>
        <w:t>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proofErr w:type="spellStart"/>
      <w:r>
        <w:t>dfs</w:t>
      </w:r>
      <w:proofErr w:type="spellEnd"/>
      <w:r>
        <w:t xml:space="preserve"> (abertos sucessores)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de ordenação e junção da lista de abertos com a lista de sucessores no algoritmo </w:t>
      </w:r>
      <w:proofErr w:type="spellStart"/>
      <w:r>
        <w:t>depth-first</w:t>
      </w:r>
      <w:proofErr w:type="spellEnd"/>
      <w:r>
        <w:t>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a-asterisco (abertos sucessores)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lastRenderedPageBreak/>
        <w:t>"Função de ordenação e junção da lista de abertos com a lista de sucessores no algoritmo a*"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ida-asterisco (abertos sucessores)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de ordenação e junção da lista de abertos com a lista de sucessores no algoritmo ida*"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sucessores (no lista-operadores f-algoritmo prof-</w:t>
      </w:r>
      <w:proofErr w:type="spellStart"/>
      <w:r>
        <w:t>max</w:t>
      </w:r>
      <w:proofErr w:type="spellEnd"/>
      <w:r>
        <w:t xml:space="preserve"> &amp;</w:t>
      </w:r>
      <w:proofErr w:type="spellStart"/>
      <w:r>
        <w:t>optional</w:t>
      </w:r>
      <w:proofErr w:type="spellEnd"/>
      <w:r>
        <w:t xml:space="preserve"> (</w:t>
      </w:r>
      <w:proofErr w:type="spellStart"/>
      <w:r>
        <w:t>heuristica</w:t>
      </w:r>
      <w:proofErr w:type="spellEnd"/>
      <w:r>
        <w:t xml:space="preserve"> nil))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"Gera os sucessores"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criar-</w:t>
      </w:r>
      <w:proofErr w:type="spellStart"/>
      <w:r>
        <w:t>solucao</w:t>
      </w:r>
      <w:proofErr w:type="spellEnd"/>
      <w:r>
        <w:t xml:space="preserve"> (o)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"cria a solução"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proofErr w:type="spellStart"/>
      <w:r>
        <w:t>heuristica</w:t>
      </w:r>
      <w:proofErr w:type="spellEnd"/>
      <w:r>
        <w:t xml:space="preserve"> (o)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</w:t>
      </w:r>
      <w:proofErr w:type="spellStart"/>
      <w:r>
        <w:t>heuristica</w:t>
      </w:r>
      <w:proofErr w:type="spellEnd"/>
      <w:r>
        <w:t xml:space="preserve"> do professor"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verificar-n-arcos-faltam (caixa n)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"Verifica o numero de arcos que faltam para completar a caixa é igual ao numero recebido"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n-caixas-a-faltar-x-arcos(caixas n)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"Recebe as caixas e o numero de arcos a faltar e verifica quantas caixas existem com esse numero de </w:t>
      </w:r>
      <w:proofErr w:type="spellStart"/>
      <w:r>
        <w:t>arestar</w:t>
      </w:r>
      <w:proofErr w:type="spellEnd"/>
      <w:r>
        <w:t xml:space="preserve"> por completar"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h-numero-partilhas-horizonta-duas-linhas-quadrados(linha1 linha2 n1 n2)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que calcula o numero de partilhas na horizontal recebendo duas linhas e o numero de arcos que deve faltar em cada linha"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proofErr w:type="spellStart"/>
      <w:r>
        <w:t>convert</w:t>
      </w:r>
      <w:proofErr w:type="spellEnd"/>
      <w:r>
        <w:t>-top-</w:t>
      </w:r>
      <w:proofErr w:type="spellStart"/>
      <w:r>
        <w:t>bottom</w:t>
      </w:r>
      <w:proofErr w:type="spellEnd"/>
      <w:r>
        <w:t>(linha)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que junta as </w:t>
      </w:r>
      <w:proofErr w:type="spellStart"/>
      <w:r>
        <w:t>arestar</w:t>
      </w:r>
      <w:proofErr w:type="spellEnd"/>
      <w:r>
        <w:t xml:space="preserve"> de baixo e cima de cada caixa conforme a linha"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converter-tabuleiro(tabuleiro)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lastRenderedPageBreak/>
        <w:t>"função que converte o tabuleiro em caixas"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converter-</w:t>
      </w:r>
      <w:proofErr w:type="spellStart"/>
      <w:r>
        <w:t>aux</w:t>
      </w:r>
      <w:proofErr w:type="spellEnd"/>
      <w:r>
        <w:t>(tops-</w:t>
      </w:r>
      <w:proofErr w:type="spellStart"/>
      <w:r>
        <w:t>bottoms</w:t>
      </w:r>
      <w:proofErr w:type="spellEnd"/>
      <w:r>
        <w:t xml:space="preserve"> </w:t>
      </w:r>
      <w:proofErr w:type="spellStart"/>
      <w:r>
        <w:t>lefts-rights</w:t>
      </w:r>
      <w:proofErr w:type="spellEnd"/>
      <w:r>
        <w:t>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>"função que junta os tops-</w:t>
      </w:r>
      <w:proofErr w:type="spellStart"/>
      <w:r>
        <w:t>bottoms</w:t>
      </w:r>
      <w:proofErr w:type="spellEnd"/>
      <w:r>
        <w:t xml:space="preserve"> e os </w:t>
      </w:r>
      <w:proofErr w:type="spellStart"/>
      <w:r>
        <w:t>left-rights</w:t>
      </w:r>
      <w:proofErr w:type="spellEnd"/>
      <w:r>
        <w:t xml:space="preserve"> em toda uma caixa"</w:t>
      </w:r>
    </w:p>
    <w:p w:rsidR="008B0342" w:rsidRDefault="008B0342" w:rsidP="008B0342"/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mapear-para-</w:t>
      </w:r>
      <w:proofErr w:type="spellStart"/>
      <w:r>
        <w:t>binario</w:t>
      </w:r>
      <w:proofErr w:type="spellEnd"/>
      <w:r>
        <w:t xml:space="preserve"> (matriz)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que recebe uma matriz3D e a </w:t>
      </w:r>
      <w:proofErr w:type="spellStart"/>
      <w:r>
        <w:t>tranforma</w:t>
      </w:r>
      <w:proofErr w:type="spellEnd"/>
      <w:r>
        <w:t xml:space="preserve"> para </w:t>
      </w:r>
      <w:proofErr w:type="spellStart"/>
      <w:r>
        <w:t>binario</w:t>
      </w:r>
      <w:proofErr w:type="spellEnd"/>
      <w:r>
        <w:t xml:space="preserve"> nil-0 e t-1"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calcular-heuristica2 (</w:t>
      </w:r>
      <w:r>
        <w:tab/>
        <w:t>n-caixas-objetivo ;;caixas a fazer</w:t>
      </w:r>
    </w:p>
    <w:p w:rsidR="008B0342" w:rsidRDefault="008B0342" w:rsidP="008B0342">
      <w:pPr>
        <w:ind w:left="4680"/>
      </w:pPr>
      <w:r>
        <w:t>n-caixas-fechadas ;; caixas já feitas</w:t>
      </w:r>
    </w:p>
    <w:p w:rsidR="008B0342" w:rsidRDefault="008B0342" w:rsidP="008B0342">
      <w:pPr>
        <w:ind w:left="4680"/>
      </w:pPr>
      <w:r>
        <w:t>n-caixas-faltar-1-arcos ;;caixas com 1 arco por acabar</w:t>
      </w:r>
    </w:p>
    <w:p w:rsidR="008B0342" w:rsidRDefault="008B0342" w:rsidP="008B0342">
      <w:pPr>
        <w:ind w:left="4680"/>
      </w:pPr>
      <w:r>
        <w:t>n-caixas-faltar-2-arcos ;;caixas com 2 arco por acabar</w:t>
      </w:r>
    </w:p>
    <w:p w:rsidR="008B0342" w:rsidRDefault="008B0342" w:rsidP="008B0342">
      <w:pPr>
        <w:ind w:left="4680"/>
      </w:pPr>
      <w:r>
        <w:t>n-caixas-faltar-3-arcos;;caixas com 3 arco por acabar</w:t>
      </w:r>
    </w:p>
    <w:p w:rsidR="008B0342" w:rsidRDefault="008B0342" w:rsidP="008B0342">
      <w:pPr>
        <w:ind w:left="4680"/>
      </w:pPr>
      <w:r>
        <w:t>n-caixas-faltar-4-arcos;;caixas com 4 arco por acabar</w:t>
      </w:r>
    </w:p>
    <w:p w:rsidR="008B0342" w:rsidRDefault="008B0342" w:rsidP="008B0342">
      <w:pPr>
        <w:ind w:firstLine="4965"/>
      </w:pPr>
    </w:p>
    <w:p w:rsidR="008B0342" w:rsidRDefault="008B0342" w:rsidP="008B0342">
      <w:pPr>
        <w:pStyle w:val="PargrafodaLista"/>
        <w:ind w:left="5760" w:firstLine="0"/>
      </w:pPr>
      <w:r>
        <w:t>)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que calcula a segunda </w:t>
      </w:r>
      <w:proofErr w:type="spellStart"/>
      <w:r>
        <w:t>heuristica</w:t>
      </w:r>
      <w:proofErr w:type="spellEnd"/>
      <w:r>
        <w:t>"</w:t>
      </w:r>
    </w:p>
    <w:p w:rsidR="008B0342" w:rsidRDefault="008B0342" w:rsidP="008B0342"/>
    <w:p w:rsidR="008B0342" w:rsidRDefault="008B0342" w:rsidP="008B0342">
      <w:pPr>
        <w:pStyle w:val="PargrafodaLista"/>
        <w:numPr>
          <w:ilvl w:val="0"/>
          <w:numId w:val="6"/>
        </w:numPr>
      </w:pPr>
      <w:r>
        <w:t>heuristica-2 (o)</w:t>
      </w:r>
    </w:p>
    <w:p w:rsidR="008B0342" w:rsidRDefault="008B0342" w:rsidP="008B0342">
      <w:pPr>
        <w:pStyle w:val="PargrafodaLista"/>
        <w:numPr>
          <w:ilvl w:val="1"/>
          <w:numId w:val="6"/>
        </w:numPr>
      </w:pPr>
      <w:r>
        <w:t xml:space="preserve">"função que devolve o calculo da </w:t>
      </w:r>
      <w:proofErr w:type="spellStart"/>
      <w:r>
        <w:t>heuristica</w:t>
      </w:r>
      <w:proofErr w:type="spellEnd"/>
      <w:r>
        <w:t xml:space="preserve"> para um no"</w:t>
      </w:r>
    </w:p>
    <w:p w:rsidR="008B0342" w:rsidRDefault="008B0342" w:rsidP="008B0342"/>
    <w:p w:rsidR="000031FB" w:rsidRDefault="00C70622" w:rsidP="000031FB">
      <w:pPr>
        <w:pStyle w:val="Cabealho2"/>
      </w:pPr>
      <w:proofErr w:type="spellStart"/>
      <w:r>
        <w:t>Procura.lisp</w:t>
      </w:r>
      <w:proofErr w:type="spellEnd"/>
    </w:p>
    <w:p w:rsidR="005B601A" w:rsidRDefault="005B601A" w:rsidP="005B601A"/>
    <w:p w:rsidR="005B601A" w:rsidRDefault="005B601A" w:rsidP="009E0186">
      <w:pPr>
        <w:pStyle w:val="PargrafodaLista"/>
        <w:numPr>
          <w:ilvl w:val="0"/>
          <w:numId w:val="8"/>
        </w:numPr>
      </w:pPr>
      <w:proofErr w:type="spellStart"/>
      <w:r>
        <w:t>existep</w:t>
      </w:r>
      <w:proofErr w:type="spellEnd"/>
      <w:r>
        <w:t xml:space="preserve"> (no lista f-algoritmo)</w:t>
      </w:r>
    </w:p>
    <w:p w:rsidR="000416E6" w:rsidRDefault="005B601A" w:rsidP="009E0186">
      <w:pPr>
        <w:pStyle w:val="PargrafodaLista"/>
        <w:numPr>
          <w:ilvl w:val="1"/>
          <w:numId w:val="8"/>
        </w:numPr>
      </w:pPr>
      <w:r>
        <w:t xml:space="preserve">"Definir o predicado </w:t>
      </w:r>
      <w:proofErr w:type="spellStart"/>
      <w:r>
        <w:t>existep</w:t>
      </w:r>
      <w:proofErr w:type="spellEnd"/>
      <w:r>
        <w:t xml:space="preserve"> que permite verificar se um nó existe numa lista .</w:t>
      </w:r>
      <w:r w:rsidR="009E0186" w:rsidRPr="00D22962">
        <w:t xml:space="preserve"> 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lastRenderedPageBreak/>
        <w:t>existe-</w:t>
      </w:r>
      <w:proofErr w:type="spellStart"/>
      <w:r>
        <w:t>solucao</w:t>
      </w:r>
      <w:proofErr w:type="spellEnd"/>
      <w:r>
        <w:t xml:space="preserve"> (lista f-</w:t>
      </w:r>
      <w:proofErr w:type="spellStart"/>
      <w:r>
        <w:t>solucao</w:t>
      </w:r>
      <w:proofErr w:type="spellEnd"/>
      <w:r>
        <w:t xml:space="preserve"> f-algoritmo)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"Verifica se existe uma </w:t>
      </w:r>
      <w:proofErr w:type="spellStart"/>
      <w:r>
        <w:t>solucao</w:t>
      </w:r>
      <w:proofErr w:type="spellEnd"/>
      <w:r>
        <w:t xml:space="preserve"> ao problema numa lista de sucessores para o algoritmo </w:t>
      </w:r>
      <w:proofErr w:type="spellStart"/>
      <w:r>
        <w:t>dfs</w:t>
      </w:r>
      <w:proofErr w:type="spellEnd"/>
      <w:r>
        <w:t>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calcular-numero-nos-gerados (fator-</w:t>
      </w:r>
      <w:proofErr w:type="spellStart"/>
      <w:r>
        <w:t>ramificacao</w:t>
      </w:r>
      <w:proofErr w:type="spellEnd"/>
      <w:r>
        <w:t xml:space="preserve"> profundidade)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"Calcula o número de nos gerados a partir do fator de ramificação e a profundidade"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proofErr w:type="spellStart"/>
      <w:r>
        <w:t>bisecao</w:t>
      </w:r>
      <w:proofErr w:type="spellEnd"/>
      <w:r>
        <w:t xml:space="preserve"> (profundidade numero-nos-gerados margem &amp;</w:t>
      </w:r>
      <w:proofErr w:type="spellStart"/>
      <w:r>
        <w:t>optional</w:t>
      </w:r>
      <w:proofErr w:type="spellEnd"/>
      <w:r>
        <w:t xml:space="preserve"> (</w:t>
      </w:r>
      <w:proofErr w:type="spellStart"/>
      <w:r>
        <w:t>minimo</w:t>
      </w:r>
      <w:proofErr w:type="spellEnd"/>
      <w:r>
        <w:t xml:space="preserve"> 0) (</w:t>
      </w:r>
      <w:proofErr w:type="spellStart"/>
      <w:r>
        <w:t>maximo</w:t>
      </w:r>
      <w:proofErr w:type="spellEnd"/>
      <w:r>
        <w:t xml:space="preserve"> numero-nos-gerados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"faz a bissecção 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procura-</w:t>
      </w:r>
      <w:proofErr w:type="spellStart"/>
      <w:r>
        <w:t>generica</w:t>
      </w:r>
      <w:proofErr w:type="spellEnd"/>
      <w:r>
        <w:t xml:space="preserve"> (no-inicial ; nó inicial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f-</w:t>
      </w:r>
      <w:proofErr w:type="spellStart"/>
      <w:r>
        <w:t>solucao</w:t>
      </w:r>
      <w:proofErr w:type="spellEnd"/>
      <w:r>
        <w:t xml:space="preserve"> ; função que verifica se um nó é uma </w:t>
      </w:r>
      <w:proofErr w:type="spellStart"/>
      <w:r>
        <w:t>solucao</w:t>
      </w:r>
      <w:proofErr w:type="spellEnd"/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f-sucessores ; função que gera os sucessores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f-algoritmo ; algoritmo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lista-operadores ; lista dos operadores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&amp;</w:t>
      </w:r>
      <w:proofErr w:type="spellStart"/>
      <w:r>
        <w:t>optional</w:t>
      </w:r>
      <w:proofErr w:type="spellEnd"/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(prof-</w:t>
      </w:r>
      <w:proofErr w:type="spellStart"/>
      <w:r>
        <w:t>max</w:t>
      </w:r>
      <w:proofErr w:type="spellEnd"/>
      <w:r>
        <w:t xml:space="preserve">  nil) ; profundidade máxima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</w:t>
      </w:r>
      <w:proofErr w:type="spellStart"/>
      <w:r>
        <w:t>heuristica</w:t>
      </w:r>
      <w:proofErr w:type="spellEnd"/>
      <w:r>
        <w:t xml:space="preserve"> nil) ; </w:t>
      </w:r>
      <w:proofErr w:type="spellStart"/>
      <w:r>
        <w:t>heuristica</w:t>
      </w:r>
      <w:proofErr w:type="spellEnd"/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(abertos (</w:t>
      </w:r>
      <w:proofErr w:type="spellStart"/>
      <w:r>
        <w:t>list</w:t>
      </w:r>
      <w:proofErr w:type="spellEnd"/>
      <w:r>
        <w:t xml:space="preserve"> no-inicial)) ; lista de abertos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(fechados nil) ; lista de fechados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(tempo-inicial (</w:t>
      </w:r>
      <w:proofErr w:type="spellStart"/>
      <w:r>
        <w:t>get</w:t>
      </w:r>
      <w:proofErr w:type="spellEnd"/>
      <w:r>
        <w:t xml:space="preserve">-universal-time)) ; </w:t>
      </w:r>
      <w:proofErr w:type="spellStart"/>
      <w:r>
        <w:t>timestamp</w:t>
      </w:r>
      <w:proofErr w:type="spellEnd"/>
      <w:r>
        <w:t xml:space="preserve"> de inicio da procura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(nos-gerados 0) ; numero de nos gerados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(nos-expandidos 0) ; numero de nos expandidos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(margem-</w:t>
      </w:r>
      <w:proofErr w:type="spellStart"/>
      <w:r>
        <w:t>bisecao</w:t>
      </w:r>
      <w:proofErr w:type="spellEnd"/>
      <w:r>
        <w:t xml:space="preserve"> 0.5)</w:t>
      </w:r>
    </w:p>
    <w:p w:rsidR="009E0186" w:rsidRDefault="009E0186" w:rsidP="009E0186">
      <w:pPr>
        <w:pStyle w:val="PargrafodaLista"/>
        <w:numPr>
          <w:ilvl w:val="2"/>
          <w:numId w:val="8"/>
        </w:numPr>
      </w:pPr>
      <w:r>
        <w:t>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"Permite procurar a </w:t>
      </w:r>
      <w:proofErr w:type="spellStart"/>
      <w:r>
        <w:t>solucao</w:t>
      </w:r>
      <w:proofErr w:type="spellEnd"/>
      <w:r>
        <w:t xml:space="preserve"> de um problema usando a procura no espaço de estados. A partir de um estado inicial, de uma </w:t>
      </w:r>
      <w:proofErr w:type="spellStart"/>
      <w:r>
        <w:t>funcao</w:t>
      </w:r>
      <w:proofErr w:type="spellEnd"/>
      <w:r>
        <w:t xml:space="preserve"> que gera os sucessores e de um dado algoritmo. De acordo com o algoritmo pode ser usada um limite de profundidade, uma </w:t>
      </w:r>
      <w:proofErr w:type="spellStart"/>
      <w:r>
        <w:t>heuristica</w:t>
      </w:r>
      <w:proofErr w:type="spellEnd"/>
      <w:r>
        <w:t xml:space="preserve"> e um algoritmo de </w:t>
      </w:r>
      <w:proofErr w:type="spellStart"/>
      <w:r>
        <w:t>ordenacao</w:t>
      </w:r>
      <w:proofErr w:type="spellEnd"/>
      <w:r>
        <w:t>"</w:t>
      </w:r>
    </w:p>
    <w:p w:rsidR="009E0186" w:rsidRDefault="009E0186" w:rsidP="009E0186"/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procura-</w:t>
      </w:r>
      <w:proofErr w:type="spellStart"/>
      <w:r>
        <w:t>generica</w:t>
      </w:r>
      <w:proofErr w:type="spellEnd"/>
      <w:r>
        <w:t>-ida-asterisco-</w:t>
      </w:r>
      <w:proofErr w:type="spellStart"/>
      <w:r>
        <w:t>aux</w:t>
      </w:r>
      <w:proofErr w:type="spellEnd"/>
      <w:r>
        <w:t xml:space="preserve"> </w:t>
      </w:r>
      <w:r>
        <w:tab/>
        <w:t>(no-inicial ; nó inicial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f-</w:t>
      </w:r>
      <w:proofErr w:type="spellStart"/>
      <w:r>
        <w:t>solucao</w:t>
      </w:r>
      <w:proofErr w:type="spellEnd"/>
      <w:r>
        <w:t xml:space="preserve"> ; função que verifica se um nó é uma </w:t>
      </w:r>
      <w:proofErr w:type="spellStart"/>
      <w:r>
        <w:t>solucao</w:t>
      </w:r>
      <w:proofErr w:type="spellEnd"/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f-sucessores ; função que gera os sucessores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f-algoritmo ; algoritmo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lista-operadores ; lista dos operadores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limite ; limite de custo f da procura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proofErr w:type="spellStart"/>
      <w:r>
        <w:t>heuristica</w:t>
      </w:r>
      <w:proofErr w:type="spellEnd"/>
      <w:r>
        <w:t xml:space="preserve"> ; </w:t>
      </w:r>
      <w:proofErr w:type="spellStart"/>
      <w:r>
        <w:t>heuristica</w:t>
      </w:r>
      <w:proofErr w:type="spellEnd"/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&amp;</w:t>
      </w:r>
      <w:proofErr w:type="spellStart"/>
      <w:r>
        <w:t>optional</w:t>
      </w:r>
      <w:proofErr w:type="spellEnd"/>
      <w:r>
        <w:t xml:space="preserve"> 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(nos-gerados 0) ; numero de nos gerados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(nos-expandidos 0) ; numero de nos expandidos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lastRenderedPageBreak/>
        <w:t>(abertos (</w:t>
      </w:r>
      <w:proofErr w:type="spellStart"/>
      <w:r>
        <w:t>list</w:t>
      </w:r>
      <w:proofErr w:type="spellEnd"/>
      <w:r>
        <w:t xml:space="preserve"> no-inicial)) ; lista de abertos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(fechados nil) ; lista de fechados</w:t>
      </w:r>
    </w:p>
    <w:p w:rsidR="009E0186" w:rsidRDefault="009E0186" w:rsidP="009E0186">
      <w:pPr>
        <w:pStyle w:val="PargrafodaLista"/>
        <w:numPr>
          <w:ilvl w:val="5"/>
          <w:numId w:val="8"/>
        </w:numPr>
      </w:pPr>
      <w:r>
        <w:t>(margem-</w:t>
      </w:r>
      <w:proofErr w:type="spellStart"/>
      <w:r>
        <w:t>bisecao</w:t>
      </w:r>
      <w:proofErr w:type="spellEnd"/>
      <w:r>
        <w:t xml:space="preserve"> 0.5) ; margem de erro utilizada no </w:t>
      </w:r>
      <w:proofErr w:type="spellStart"/>
      <w:r>
        <w:t>metodo</w:t>
      </w:r>
      <w:proofErr w:type="spellEnd"/>
      <w:r>
        <w:t xml:space="preserve"> de </w:t>
      </w:r>
      <w:proofErr w:type="spellStart"/>
      <w:r>
        <w:t>bisecao</w:t>
      </w:r>
      <w:proofErr w:type="spellEnd"/>
      <w:r>
        <w:t>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"Permite procurar a </w:t>
      </w:r>
      <w:proofErr w:type="spellStart"/>
      <w:r>
        <w:t>solucao</w:t>
      </w:r>
      <w:proofErr w:type="spellEnd"/>
      <w:r>
        <w:t xml:space="preserve"> de um problema usando a procura no espaço de estados. A partir de um estado inicial, de uma </w:t>
      </w:r>
      <w:proofErr w:type="spellStart"/>
      <w:r>
        <w:t>funcao</w:t>
      </w:r>
      <w:proofErr w:type="spellEnd"/>
      <w:r>
        <w:t xml:space="preserve"> que gera os sucessores e de um dado algoritmo. De acordo com o algoritmo pode ser usada um limite de profundidade, uma </w:t>
      </w:r>
      <w:proofErr w:type="spellStart"/>
      <w:r>
        <w:t>heuristica</w:t>
      </w:r>
      <w:proofErr w:type="spellEnd"/>
      <w:r>
        <w:t xml:space="preserve"> e um algoritmo de </w:t>
      </w:r>
      <w:proofErr w:type="spellStart"/>
      <w:r>
        <w:t>ordenacao</w:t>
      </w:r>
      <w:proofErr w:type="spellEnd"/>
      <w:r>
        <w:t>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substituir (i valor l)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"Substitui um elemento de uma lista </w:t>
      </w:r>
      <w:proofErr w:type="spellStart"/>
      <w:r>
        <w:t>correpondente</w:t>
      </w:r>
      <w:proofErr w:type="spellEnd"/>
      <w:r>
        <w:t xml:space="preserve"> ao índice i pelo valor"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elemento-por-</w:t>
      </w:r>
      <w:proofErr w:type="spellStart"/>
      <w:r>
        <w:t>indice</w:t>
      </w:r>
      <w:proofErr w:type="spellEnd"/>
      <w:r>
        <w:t xml:space="preserve"> (i l)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elemento de uma lista correspondente ao índice i"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matriz2d-transposta (m)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"Faz a transposta da matriz m"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limpar-</w:t>
      </w:r>
      <w:proofErr w:type="spellStart"/>
      <w:r>
        <w:t>nils</w:t>
      </w:r>
      <w:proofErr w:type="spellEnd"/>
      <w:r>
        <w:t xml:space="preserve"> (lista)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"Remove os </w:t>
      </w:r>
      <w:proofErr w:type="spellStart"/>
      <w:r>
        <w:t>nils</w:t>
      </w:r>
      <w:proofErr w:type="spellEnd"/>
      <w:r>
        <w:t xml:space="preserve"> de uma lista"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no-criar (estado &amp;</w:t>
      </w:r>
      <w:proofErr w:type="spellStart"/>
      <w:r>
        <w:t>optional</w:t>
      </w:r>
      <w:proofErr w:type="spellEnd"/>
      <w:r>
        <w:t xml:space="preserve"> (pai nil) (profundidade 0) (controlo nil))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"Cria um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no-estado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estado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no-pai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pai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no-profundidade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a profundidade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set-no-estado (no estado)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estado de um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set-no-pai (no pai)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pai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set-no-profundidade (no profundidade)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pai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set-no-controlo (no controlo)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 xml:space="preserve">"Altera o </w:t>
      </w:r>
      <w:proofErr w:type="spellStart"/>
      <w:r>
        <w:t>elemeto</w:t>
      </w:r>
      <w:proofErr w:type="spellEnd"/>
      <w:r>
        <w:t xml:space="preserve"> de controlo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no-controlo-g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g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no-controlo-h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h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no-controlo-f (no)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"Devolve o f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set-no-g (no g)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valor g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set-no-h (no h)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valor h do nó"</w:t>
      </w:r>
    </w:p>
    <w:p w:rsidR="009E0186" w:rsidRDefault="009E0186" w:rsidP="009E0186"/>
    <w:p w:rsidR="009E0186" w:rsidRDefault="009E0186" w:rsidP="009E0186">
      <w:pPr>
        <w:pStyle w:val="PargrafodaLista"/>
        <w:numPr>
          <w:ilvl w:val="0"/>
          <w:numId w:val="8"/>
        </w:numPr>
      </w:pPr>
      <w:r>
        <w:t>set-no-f (no f)</w:t>
      </w:r>
    </w:p>
    <w:p w:rsidR="009E0186" w:rsidRDefault="009E0186" w:rsidP="009E0186">
      <w:pPr>
        <w:pStyle w:val="PargrafodaLista"/>
        <w:numPr>
          <w:ilvl w:val="1"/>
          <w:numId w:val="8"/>
        </w:numPr>
      </w:pPr>
      <w:r>
        <w:t>"Altera o valor f do nó"</w:t>
      </w:r>
    </w:p>
    <w:p w:rsidR="009E0186" w:rsidRDefault="009E0186" w:rsidP="009E0186"/>
    <w:p w:rsidR="009E0186" w:rsidRDefault="009E0186" w:rsidP="009E0186">
      <w:pPr>
        <w:ind w:left="709"/>
      </w:pPr>
    </w:p>
    <w:p w:rsidR="00B22987" w:rsidRDefault="00B22987">
      <w:r>
        <w:br w:type="page"/>
      </w:r>
    </w:p>
    <w:p w:rsidR="00B22987" w:rsidRDefault="00B22987" w:rsidP="00B22987">
      <w:pPr>
        <w:pStyle w:val="Cabealho1"/>
      </w:pPr>
      <w:r>
        <w:lastRenderedPageBreak/>
        <w:t>Ficheiros</w:t>
      </w:r>
    </w:p>
    <w:p w:rsidR="00B22987" w:rsidRDefault="00B22987" w:rsidP="00B22987"/>
    <w:p w:rsidR="00B22987" w:rsidRDefault="00B22987" w:rsidP="00B22987">
      <w:r>
        <w:t xml:space="preserve">Estatísticas.dat </w:t>
      </w:r>
    </w:p>
    <w:p w:rsidR="00B22987" w:rsidRDefault="00B22987" w:rsidP="00B22987">
      <w:r>
        <w:tab/>
        <w:t>Ficheiro onde vai ser guardado cada resultado de uma simulação, sempre que o utilizador realizar uma simulação, este ficheiro irá ser editado, sedo acrescentado as estatísticas da simulação ao mesmo.</w:t>
      </w:r>
    </w:p>
    <w:p w:rsidR="00B22987" w:rsidRDefault="00B22987" w:rsidP="00B22987"/>
    <w:p w:rsidR="00B22987" w:rsidRDefault="00B22987" w:rsidP="00B22987">
      <w:r>
        <w:t>Problemas.dat</w:t>
      </w:r>
    </w:p>
    <w:p w:rsidR="00B22987" w:rsidRPr="00B22987" w:rsidRDefault="00B22987" w:rsidP="00B22987">
      <w:r>
        <w:tab/>
        <w:t>Os tabuleiros deverão constar neste ficheiro, até um máximo de 7 tabuleiros.</w:t>
      </w:r>
    </w:p>
    <w:p w:rsidR="009E0186" w:rsidRDefault="009E0186" w:rsidP="009E0186">
      <w:pPr>
        <w:ind w:left="709"/>
      </w:pPr>
    </w:p>
    <w:p w:rsidR="009E0186" w:rsidRDefault="009E0186" w:rsidP="009E0186">
      <w:pPr>
        <w:pStyle w:val="Cabealho1"/>
      </w:pPr>
      <w:r>
        <w:t>Heurísticas</w:t>
      </w:r>
    </w:p>
    <w:p w:rsidR="009E0186" w:rsidRDefault="009E0186" w:rsidP="009E0186"/>
    <w:p w:rsidR="009E0186" w:rsidRDefault="009E0186" w:rsidP="009E0186">
      <w:pPr>
        <w:pStyle w:val="Cabealho2"/>
      </w:pPr>
      <w:r>
        <w:t>Heurística dada</w:t>
      </w:r>
    </w:p>
    <w:p w:rsidR="003A392D" w:rsidRPr="003A392D" w:rsidRDefault="003A392D" w:rsidP="003A392D"/>
    <w:p w:rsidR="009E0186" w:rsidRDefault="009E0186" w:rsidP="009E0186">
      <w:r>
        <w:t xml:space="preserve">A heurística dada consiste em h(x) = o(x) − c(x) − 1 (1) em que: </w:t>
      </w:r>
    </w:p>
    <w:p w:rsidR="009E0186" w:rsidRDefault="009E0186" w:rsidP="009E0186">
      <w:r>
        <w:t xml:space="preserve">• o(x) é o objetivo para esse tabuleiro: o número de caixas a fechar no tabuleiro x, </w:t>
      </w:r>
    </w:p>
    <w:p w:rsidR="009E0186" w:rsidRDefault="009E0186" w:rsidP="009E0186">
      <w:r>
        <w:t>• c(x) é o número de caixas já fechadas do tabuleiro x.</w:t>
      </w:r>
    </w:p>
    <w:p w:rsidR="009E0186" w:rsidRDefault="009E0186" w:rsidP="009E0186"/>
    <w:p w:rsidR="009E0186" w:rsidRPr="009E0186" w:rsidRDefault="009E0186" w:rsidP="009E0186">
      <w:r>
        <w:t>Esta heurística acaba por ser admissível pois h* &lt;= h, no entanto, esta toma valores negativos afetando assim o algoritmo A* de forma não desejável podendo mesmo vir a enganá-lo.</w:t>
      </w:r>
    </w:p>
    <w:p w:rsidR="009E0186" w:rsidRDefault="009E0186" w:rsidP="009E0186">
      <w:pPr>
        <w:pStyle w:val="Cabealho2"/>
      </w:pPr>
      <w:r>
        <w:t xml:space="preserve">Heurística desenvolvida </w:t>
      </w:r>
    </w:p>
    <w:p w:rsidR="003A392D" w:rsidRPr="003A392D" w:rsidRDefault="003A392D" w:rsidP="003A392D"/>
    <w:p w:rsidR="009E0186" w:rsidRDefault="009E0186" w:rsidP="009E0186">
      <w:r>
        <w:t xml:space="preserve">A heurística desenvolvida tomou vários caminhos, começou por ser uma heurística que </w:t>
      </w:r>
      <w:r w:rsidR="003A392D">
        <w:t>se pensava</w:t>
      </w:r>
      <w:r>
        <w:t xml:space="preserve"> </w:t>
      </w:r>
      <w:r w:rsidR="003A392D">
        <w:t>admissível,</w:t>
      </w:r>
      <w:r>
        <w:t xml:space="preserve"> mas, após testes do grupo encontrou-se um caso onde não era </w:t>
      </w:r>
      <w:r w:rsidR="003A392D">
        <w:t>admissível. Devido a não trazer grande beneficio decidiu-se criar uma nova com base na antiga, esta consiste em:</w:t>
      </w:r>
    </w:p>
    <w:p w:rsidR="003A392D" w:rsidRDefault="003A392D" w:rsidP="009E0186">
      <w:r>
        <w:t>(</w:t>
      </w:r>
      <w:proofErr w:type="spellStart"/>
      <w:r>
        <w:t>Nºcaixas</w:t>
      </w:r>
      <w:proofErr w:type="spellEnd"/>
      <w:r>
        <w:t xml:space="preserve"> a usar com 1 arco por faltar +</w:t>
      </w:r>
    </w:p>
    <w:p w:rsidR="003A392D" w:rsidRPr="009E0186" w:rsidRDefault="003A392D" w:rsidP="003A392D">
      <w:r>
        <w:t>(</w:t>
      </w:r>
      <w:proofErr w:type="spellStart"/>
      <w:r>
        <w:t>Nºcaixas</w:t>
      </w:r>
      <w:proofErr w:type="spellEnd"/>
      <w:r>
        <w:t xml:space="preserve"> a usar com 2 arco por faltar * 2) +</w:t>
      </w:r>
    </w:p>
    <w:p w:rsidR="003A392D" w:rsidRPr="009E0186" w:rsidRDefault="003A392D" w:rsidP="003A392D">
      <w:r>
        <w:t>(</w:t>
      </w:r>
      <w:proofErr w:type="spellStart"/>
      <w:r>
        <w:t>Nºcaixas</w:t>
      </w:r>
      <w:proofErr w:type="spellEnd"/>
      <w:r>
        <w:t xml:space="preserve"> a usar com 3 arco por faltar * 3) +</w:t>
      </w:r>
      <w:bookmarkStart w:id="0" w:name="_GoBack"/>
      <w:bookmarkEnd w:id="0"/>
    </w:p>
    <w:p w:rsidR="003A392D" w:rsidRPr="003A392D" w:rsidRDefault="003A392D" w:rsidP="003A392D">
      <w:pPr>
        <w:rPr>
          <w:u w:val="single"/>
        </w:rPr>
      </w:pPr>
      <w:r>
        <w:t>(</w:t>
      </w:r>
      <w:proofErr w:type="spellStart"/>
      <w:r>
        <w:t>Nºcaixas</w:t>
      </w:r>
      <w:proofErr w:type="spellEnd"/>
      <w:r>
        <w:t xml:space="preserve"> a usar com 4 arco por faltar * 4) ) - 1</w:t>
      </w:r>
    </w:p>
    <w:p w:rsidR="003A392D" w:rsidRDefault="003A392D" w:rsidP="009E0186"/>
    <w:p w:rsidR="003A392D" w:rsidRPr="009E0186" w:rsidRDefault="003A392D" w:rsidP="009E0186">
      <w:r>
        <w:t xml:space="preserve">Esta heurística não é admissível, no entanto esta permite verificar o conteúdo aprendido em aula. </w:t>
      </w:r>
      <w:r w:rsidRPr="003A392D">
        <w:t>Em aula falou-se que uma heurística não admissível tende a encontrar uma solução mais rapidamente, o que se pode comprovar nas estatísticas recolhidas.</w:t>
      </w:r>
      <w:r>
        <w:t xml:space="preserve"> Em certos casos ela ainda toma admissibilidade devido ao de-incremento de 1 que surge devido a duas caixas com 1 arco por faltar que é partilhável. Assim apesar de não admissível esta heurística foi um bom objeto de estudo tendo resolvido todos os tabuleiros do enunciado com A* e IDA*.</w:t>
      </w:r>
    </w:p>
    <w:p w:rsidR="00D22962" w:rsidRDefault="000031FB" w:rsidP="000031FB">
      <w:pPr>
        <w:pStyle w:val="Cabealho1"/>
      </w:pPr>
      <w:r>
        <w:t>Limitações do Programa</w:t>
      </w:r>
    </w:p>
    <w:p w:rsidR="000031FB" w:rsidRPr="000031FB" w:rsidRDefault="000031FB" w:rsidP="000031FB">
      <w:r>
        <w:t xml:space="preserve">O programa necessita de um compilador </w:t>
      </w:r>
      <w:proofErr w:type="spellStart"/>
      <w:r>
        <w:t>lisp</w:t>
      </w:r>
      <w:proofErr w:type="spellEnd"/>
      <w:r>
        <w:t xml:space="preserve"> para compilar. Neste caso foi usado </w:t>
      </w:r>
      <w:proofErr w:type="spellStart"/>
      <w:r>
        <w:t>LispWorks</w:t>
      </w:r>
      <w:proofErr w:type="spellEnd"/>
      <w:r>
        <w:t xml:space="preserve"> para compilar o programa. Este apresenta limitações de </w:t>
      </w:r>
      <w:proofErr w:type="spellStart"/>
      <w:r>
        <w:t>stack</w:t>
      </w:r>
      <w:proofErr w:type="spellEnd"/>
      <w:r>
        <w:t xml:space="preserve"> e </w:t>
      </w:r>
      <w:proofErr w:type="spellStart"/>
      <w:r>
        <w:t>heap</w:t>
      </w:r>
      <w:proofErr w:type="spellEnd"/>
      <w:r>
        <w:t xml:space="preserve">, assim o programa fica limitado apenas a resolver tabuleiros que não ultrapassem os recursos disponíveis no </w:t>
      </w:r>
      <w:proofErr w:type="spellStart"/>
      <w:r>
        <w:t>lispworks</w:t>
      </w:r>
      <w:proofErr w:type="spellEnd"/>
      <w:r>
        <w:t>. Sendo assim, impossível de determinar algumas estatísticas com alguns algoritmos para certos tabuleiros.</w:t>
      </w:r>
    </w:p>
    <w:sectPr w:rsidR="000031FB" w:rsidRPr="000031FB">
      <w:headerReference w:type="default" r:id="rId10"/>
      <w:footerReference w:type="even" r:id="rId11"/>
      <w:footerReference w:type="default" r:id="rId12"/>
      <w:pgSz w:w="11907" w:h="16839"/>
      <w:pgMar w:top="1448" w:right="1050" w:bottom="1448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F05" w:rsidRDefault="005A2F05">
      <w:pPr>
        <w:spacing w:after="0" w:line="240" w:lineRule="auto"/>
      </w:pPr>
      <w:r>
        <w:separator/>
      </w:r>
    </w:p>
  </w:endnote>
  <w:endnote w:type="continuationSeparator" w:id="0">
    <w:p w:rsidR="005A2F05" w:rsidRDefault="005A2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XGyreHero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1FB" w:rsidRDefault="000031FB">
    <w:pPr>
      <w:jc w:val="right"/>
    </w:pPr>
  </w:p>
  <w:p w:rsidR="000031FB" w:rsidRDefault="000031FB">
    <w:pPr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0031FB" w:rsidRDefault="000031FB">
    <w:pPr>
      <w:jc w:val="right"/>
    </w:pPr>
    <w:r>
      <w:rPr>
        <w:noProof/>
        <w:lang w:val="en-US" w:eastAsia="en-US"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5737915" id="Gru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U1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w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zhVN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0031FB" w:rsidRDefault="000031FB">
    <w:pPr>
      <w:pStyle w:val="SemEspaamento"/>
      <w:rPr>
        <w:sz w:val="2"/>
        <w:szCs w:val="2"/>
      </w:rPr>
    </w:pPr>
  </w:p>
  <w:p w:rsidR="000031FB" w:rsidRDefault="000031FB"/>
  <w:p w:rsidR="000031FB" w:rsidRDefault="000031FB"/>
  <w:p w:rsidR="000031FB" w:rsidRDefault="000031F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1FB" w:rsidRDefault="000031FB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"Cabeçalho 1"</w:instrText>
    </w:r>
    <w:r w:rsidR="00B22987">
      <w:rPr>
        <w:color w:val="6076B4" w:themeColor="accent1"/>
      </w:rPr>
      <w:fldChar w:fldCharType="separate"/>
    </w:r>
    <w:r w:rsidR="00B22987">
      <w:rPr>
        <w:noProof/>
        <w:color w:val="6076B4" w:themeColor="accent1"/>
      </w:rPr>
      <w:t>Limitações do Programa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B22987">
      <w:rPr>
        <w:noProof/>
        <w:color w:val="6076B4" w:themeColor="accent1"/>
      </w:rPr>
      <w:t>17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F05" w:rsidRDefault="005A2F05">
      <w:pPr>
        <w:spacing w:after="0" w:line="240" w:lineRule="auto"/>
      </w:pPr>
      <w:r>
        <w:separator/>
      </w:r>
    </w:p>
  </w:footnote>
  <w:footnote w:type="continuationSeparator" w:id="0">
    <w:p w:rsidR="005A2F05" w:rsidRDefault="005A2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</w:rPr>
      <w:alias w:val="Títu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031FB" w:rsidRDefault="000031FB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Manual Técnico</w:t>
        </w:r>
      </w:p>
    </w:sdtContent>
  </w:sdt>
  <w:p w:rsidR="000031FB" w:rsidRDefault="000031FB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04A9"/>
    <w:multiLevelType w:val="hybridMultilevel"/>
    <w:tmpl w:val="E774CED0"/>
    <w:lvl w:ilvl="0" w:tplc="C02CD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9885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60CB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124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1025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F27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9C62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6C78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202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513866"/>
    <w:multiLevelType w:val="hybridMultilevel"/>
    <w:tmpl w:val="ACD037A2"/>
    <w:lvl w:ilvl="0" w:tplc="AE9C0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3C4D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045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4A1B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880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C87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4E1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C873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BE7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7112AB3"/>
    <w:multiLevelType w:val="hybridMultilevel"/>
    <w:tmpl w:val="ADD0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E5050"/>
    <w:multiLevelType w:val="hybridMultilevel"/>
    <w:tmpl w:val="9E325BF8"/>
    <w:lvl w:ilvl="0" w:tplc="D4F43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720A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8C6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DC4E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D2E9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66C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29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400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EAA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3A5305A"/>
    <w:multiLevelType w:val="hybridMultilevel"/>
    <w:tmpl w:val="39503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52DDD"/>
    <w:multiLevelType w:val="hybridMultilevel"/>
    <w:tmpl w:val="94D6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248B3"/>
    <w:multiLevelType w:val="hybridMultilevel"/>
    <w:tmpl w:val="E528D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4452E"/>
    <w:multiLevelType w:val="hybridMultilevel"/>
    <w:tmpl w:val="50DEC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3E538C"/>
    <w:multiLevelType w:val="hybridMultilevel"/>
    <w:tmpl w:val="C92A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3A"/>
    <w:rsid w:val="000031FB"/>
    <w:rsid w:val="00033C92"/>
    <w:rsid w:val="000416E6"/>
    <w:rsid w:val="0006775F"/>
    <w:rsid w:val="00102F96"/>
    <w:rsid w:val="001358C6"/>
    <w:rsid w:val="001F3C3C"/>
    <w:rsid w:val="002459DB"/>
    <w:rsid w:val="003027CB"/>
    <w:rsid w:val="00350C3C"/>
    <w:rsid w:val="003A392D"/>
    <w:rsid w:val="003B68ED"/>
    <w:rsid w:val="003F3B94"/>
    <w:rsid w:val="004B2C84"/>
    <w:rsid w:val="00543A64"/>
    <w:rsid w:val="005569F3"/>
    <w:rsid w:val="005721DC"/>
    <w:rsid w:val="0058545B"/>
    <w:rsid w:val="005A2F05"/>
    <w:rsid w:val="005B601A"/>
    <w:rsid w:val="005C1638"/>
    <w:rsid w:val="00623382"/>
    <w:rsid w:val="006864AA"/>
    <w:rsid w:val="006E7227"/>
    <w:rsid w:val="00737EE2"/>
    <w:rsid w:val="00752D78"/>
    <w:rsid w:val="007853A0"/>
    <w:rsid w:val="00786B46"/>
    <w:rsid w:val="00787B01"/>
    <w:rsid w:val="00797DE5"/>
    <w:rsid w:val="00825C7C"/>
    <w:rsid w:val="008B0342"/>
    <w:rsid w:val="008D074B"/>
    <w:rsid w:val="0091599E"/>
    <w:rsid w:val="0096096E"/>
    <w:rsid w:val="009614E4"/>
    <w:rsid w:val="00971246"/>
    <w:rsid w:val="00980BD1"/>
    <w:rsid w:val="0098212B"/>
    <w:rsid w:val="00994DB0"/>
    <w:rsid w:val="009E0186"/>
    <w:rsid w:val="009F45BC"/>
    <w:rsid w:val="00A10769"/>
    <w:rsid w:val="00A324E1"/>
    <w:rsid w:val="00A6297E"/>
    <w:rsid w:val="00AD013A"/>
    <w:rsid w:val="00B15115"/>
    <w:rsid w:val="00B22987"/>
    <w:rsid w:val="00C5056A"/>
    <w:rsid w:val="00C62731"/>
    <w:rsid w:val="00C70622"/>
    <w:rsid w:val="00CB73BF"/>
    <w:rsid w:val="00CF2010"/>
    <w:rsid w:val="00D22962"/>
    <w:rsid w:val="00DD1BB3"/>
    <w:rsid w:val="00E42095"/>
    <w:rsid w:val="00EB7BAF"/>
    <w:rsid w:val="00F5531E"/>
    <w:rsid w:val="00F62B3D"/>
    <w:rsid w:val="00F80CCB"/>
    <w:rsid w:val="00FA1362"/>
    <w:rsid w:val="00FA4820"/>
    <w:rsid w:val="00FC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8E90ED"/>
  <w15:docId w15:val="{4353D1C5-B7EA-43C2-B973-B66D727F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arte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arte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eastAsiaTheme="minorEastAsia"/>
    </w:rPr>
  </w:style>
  <w:style w:type="paragraph" w:styleId="SemEspaamento">
    <w:name w:val="No Spacing"/>
    <w:link w:val="SemEspaamentoCarter"/>
    <w:uiPriority w:val="1"/>
    <w:qFormat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</w:style>
  <w:style w:type="paragraph" w:styleId="Textodebalo">
    <w:name w:val="Balloon Text"/>
    <w:basedOn w:val="Normal"/>
    <w:link w:val="TextodebaloCarte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Cabealho4Carter">
    <w:name w:val="Cabeçalho 4 Caráter"/>
    <w:basedOn w:val="Tipodeletrapredefinidodopargrafo"/>
    <w:link w:val="Cabealho4"/>
    <w:uiPriority w:val="9"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Forte">
    <w:name w:val="Strong"/>
    <w:basedOn w:val="Tipodeletrapredefinidodopargrafo"/>
    <w:uiPriority w:val="22"/>
    <w:qFormat/>
    <w:rPr>
      <w:b/>
      <w:bCs/>
    </w:rPr>
  </w:style>
  <w:style w:type="character" w:styleId="nfase">
    <w:name w:val="Emphasis"/>
    <w:basedOn w:val="Tipodeletrapredefinidodopargrafo"/>
    <w:uiPriority w:val="20"/>
    <w:qFormat/>
    <w:rPr>
      <w:i/>
      <w:iCs/>
      <w:color w:val="auto"/>
    </w:r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o">
    <w:name w:val="Quote"/>
    <w:basedOn w:val="Normal"/>
    <w:next w:val="Normal"/>
    <w:link w:val="CitaoCarte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asciiTheme="majorHAnsi" w:hAnsiTheme="majorHAnsi"/>
      <w:i/>
      <w:iCs/>
      <w:color w:val="auto"/>
      <w:sz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Discreta">
    <w:name w:val="Subtle Emphasis"/>
    <w:basedOn w:val="Tipodeletrapredefinidodopargrafo"/>
    <w:uiPriority w:val="19"/>
    <w:qFormat/>
    <w:rPr>
      <w:i/>
      <w:iCs/>
      <w:color w:val="auto"/>
    </w:rPr>
  </w:style>
  <w:style w:type="character" w:styleId="nfaseIntensa">
    <w:name w:val="Intense Emphasis"/>
    <w:basedOn w:val="Tipodeletrapredefinidodopargrafo"/>
    <w:uiPriority w:val="21"/>
    <w:qFormat/>
    <w:rPr>
      <w:b/>
      <w:bCs/>
      <w:i/>
      <w:iCs/>
      <w:caps w:val="0"/>
      <w:smallCaps w:val="0"/>
      <w:color w:val="auto"/>
    </w:rPr>
  </w:style>
  <w:style w:type="character" w:styleId="RefernciaDiscreta">
    <w:name w:val="Subtle Reference"/>
    <w:basedOn w:val="Tipodeletrapredefinidodopargrafo"/>
    <w:uiPriority w:val="31"/>
    <w:qFormat/>
    <w:rPr>
      <w:smallCaps/>
      <w:color w:val="auto"/>
      <w:u w:val="single"/>
    </w:rPr>
  </w:style>
  <w:style w:type="character" w:styleId="RefernciaIntensa">
    <w:name w:val="Intense Reference"/>
    <w:basedOn w:val="Tipodeletrapredefinidodopargrafo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Pr>
      <w:b/>
      <w:bCs/>
      <w:caps w:val="0"/>
      <w:smallCaps/>
      <w:spacing w:val="1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table" w:styleId="Tabelacomgrelha">
    <w:name w:val="Table Grid"/>
    <w:basedOn w:val="Tabelanormal"/>
    <w:uiPriority w:val="59"/>
    <w:rsid w:val="00960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1">
    <w:name w:val="Grid Table 2 Accent 1"/>
    <w:basedOn w:val="Tabelanormal"/>
    <w:uiPriority w:val="47"/>
    <w:rsid w:val="0096096E"/>
    <w:pPr>
      <w:spacing w:after="0" w:line="240" w:lineRule="auto"/>
    </w:pPr>
    <w:tblPr>
      <w:tblStyleRowBandSize w:val="1"/>
      <w:tblStyleColBandSize w:val="1"/>
      <w:tblBorders>
        <w:top w:val="single" w:sz="2" w:space="0" w:color="9FACD2" w:themeColor="accent1" w:themeTint="99"/>
        <w:bottom w:val="single" w:sz="2" w:space="0" w:color="9FACD2" w:themeColor="accent1" w:themeTint="99"/>
        <w:insideH w:val="single" w:sz="2" w:space="0" w:color="9FACD2" w:themeColor="accent1" w:themeTint="99"/>
        <w:insideV w:val="single" w:sz="2" w:space="0" w:color="9FACD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AC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AC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F0" w:themeFill="accent1" w:themeFillTint="33"/>
      </w:tcPr>
    </w:tblStylePr>
    <w:tblStylePr w:type="band1Horz">
      <w:tblPr/>
      <w:tcPr>
        <w:shd w:val="clear" w:color="auto" w:fill="DFE3F0" w:themeFill="accent1" w:themeFillTint="33"/>
      </w:tcPr>
    </w:tblStylePr>
  </w:style>
  <w:style w:type="table" w:styleId="TabeladeGrelha4-Destaque6">
    <w:name w:val="Grid Table 4 Accent 6"/>
    <w:basedOn w:val="Tabelanormal"/>
    <w:uiPriority w:val="49"/>
    <w:rsid w:val="0091599E"/>
    <w:pPr>
      <w:spacing w:after="0" w:line="240" w:lineRule="auto"/>
    </w:pPr>
    <w:tblPr>
      <w:tblStyleRowBandSize w:val="1"/>
      <w:tblStyleColBandSize w:val="1"/>
      <w:tblBorders>
        <w:top w:val="single" w:sz="4" w:space="0" w:color="ACB2B6" w:themeColor="accent6" w:themeTint="99"/>
        <w:left w:val="single" w:sz="4" w:space="0" w:color="ACB2B6" w:themeColor="accent6" w:themeTint="99"/>
        <w:bottom w:val="single" w:sz="4" w:space="0" w:color="ACB2B6" w:themeColor="accent6" w:themeTint="99"/>
        <w:right w:val="single" w:sz="4" w:space="0" w:color="ACB2B6" w:themeColor="accent6" w:themeTint="99"/>
        <w:insideH w:val="single" w:sz="4" w:space="0" w:color="ACB2B6" w:themeColor="accent6" w:themeTint="99"/>
        <w:insideV w:val="single" w:sz="4" w:space="0" w:color="ACB2B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8085" w:themeColor="accent6"/>
          <w:left w:val="single" w:sz="4" w:space="0" w:color="758085" w:themeColor="accent6"/>
          <w:bottom w:val="single" w:sz="4" w:space="0" w:color="758085" w:themeColor="accent6"/>
          <w:right w:val="single" w:sz="4" w:space="0" w:color="758085" w:themeColor="accent6"/>
          <w:insideH w:val="nil"/>
          <w:insideV w:val="nil"/>
        </w:tcBorders>
        <w:shd w:val="clear" w:color="auto" w:fill="758085" w:themeFill="accent6"/>
      </w:tcPr>
    </w:tblStylePr>
    <w:tblStylePr w:type="lastRow">
      <w:rPr>
        <w:b/>
        <w:bCs/>
      </w:rPr>
      <w:tblPr/>
      <w:tcPr>
        <w:tcBorders>
          <w:top w:val="double" w:sz="4" w:space="0" w:color="75808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5E6" w:themeFill="accent6" w:themeFillTint="33"/>
      </w:tcPr>
    </w:tblStylePr>
    <w:tblStylePr w:type="band1Horz">
      <w:tblPr/>
      <w:tcPr>
        <w:shd w:val="clear" w:color="auto" w:fill="E3E5E6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0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2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0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ardo%20Morais\AppData\Roaming\Microsoft\Templates\Relat&#243;rio%20(Design%20Executiv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8E7CC035AB4297810FF8CC02B4C2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A1832A-5451-4E76-85D5-AA8EE6F4F6C0}"/>
      </w:docPartPr>
      <w:docPartBody>
        <w:p w:rsidR="00246EE9" w:rsidRDefault="00107EBB">
          <w:pPr>
            <w:pStyle w:val="7C8E7CC035AB4297810FF8CC02B4C293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[Escreva o título do documento]</w:t>
          </w:r>
        </w:p>
      </w:docPartBody>
    </w:docPart>
    <w:docPart>
      <w:docPartPr>
        <w:name w:val="92E7613E35AB4B1AA29562F788FF82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91C9BB-D452-4234-B433-E20383C4FDC1}"/>
      </w:docPartPr>
      <w:docPartBody>
        <w:p w:rsidR="00246EE9" w:rsidRDefault="00107EBB">
          <w:pPr>
            <w:pStyle w:val="92E7613E35AB4B1AA29562F788FF82E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[Escreva o subtítulo do documento]</w:t>
          </w:r>
        </w:p>
      </w:docPartBody>
    </w:docPart>
    <w:docPart>
      <w:docPartPr>
        <w:name w:val="F7E5E8F5D2D54F80885CE8867EE720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E444876-ED33-47F9-8BF2-8952C39D965C}"/>
      </w:docPartPr>
      <w:docPartBody>
        <w:p w:rsidR="00246EE9" w:rsidRDefault="00107EBB">
          <w:pPr>
            <w:pStyle w:val="F7E5E8F5D2D54F80885CE8867EE72021"/>
          </w:pPr>
          <w:r>
            <w:t>[Escreva a síntese do documento aqui. Normalmente, a síntese é um breve resumo do conteúdo do documento. Escreva a síntese do documento aqui. Normalmente, a síntese é um breve resumo do conteúdo do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XGyreHero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EBB"/>
    <w:rsid w:val="00107EBB"/>
    <w:rsid w:val="00246EE9"/>
    <w:rsid w:val="00343E41"/>
    <w:rsid w:val="003F3DE0"/>
    <w:rsid w:val="00A33DF1"/>
    <w:rsid w:val="00A6226F"/>
    <w:rsid w:val="00BB75A2"/>
    <w:rsid w:val="00F0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C8E7CC035AB4297810FF8CC02B4C293">
    <w:name w:val="7C8E7CC035AB4297810FF8CC02B4C293"/>
  </w:style>
  <w:style w:type="paragraph" w:customStyle="1" w:styleId="92E7613E35AB4B1AA29562F788FF82E2">
    <w:name w:val="92E7613E35AB4B1AA29562F788FF82E2"/>
  </w:style>
  <w:style w:type="paragraph" w:customStyle="1" w:styleId="F7E5E8F5D2D54F80885CE8867EE72021">
    <w:name w:val="F7E5E8F5D2D54F80885CE8867EE72021"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A06407FE612C44C0A5D9AA88DA8F284C">
    <w:name w:val="A06407FE612C44C0A5D9AA88DA8F28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58C1C-7687-4DA3-A9E2-A05C93FD1E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9D7149DD-67B5-4A2B-8284-D4F40C3EA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(Design Executivo).dotx</Template>
  <TotalTime>603</TotalTime>
  <Pages>18</Pages>
  <Words>3210</Words>
  <Characters>18302</Characters>
  <Application>Microsoft Office Word</Application>
  <DocSecurity>0</DocSecurity>
  <Lines>152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Técnico</vt:lpstr>
      <vt:lpstr/>
    </vt:vector>
  </TitlesOfParts>
  <Company/>
  <LinksUpToDate>false</LinksUpToDate>
  <CharactersWithSpaces>21470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creator>Ricardo Morais</dc:creator>
  <cp:keywords/>
  <cp:lastModifiedBy>Tiago Monteiro</cp:lastModifiedBy>
  <cp:revision>35</cp:revision>
  <dcterms:created xsi:type="dcterms:W3CDTF">2016-12-12T01:55:00Z</dcterms:created>
  <dcterms:modified xsi:type="dcterms:W3CDTF">2016-12-18T14:59:00Z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